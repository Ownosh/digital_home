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0CD39F8A" w:rsidR="00990EAC" w:rsidRDefault="00BF69CF" w:rsidP="00BF69CF">
      <w:pPr>
        <w:ind w:firstLine="0"/>
        <w:jc w:val="center"/>
        <w:rPr>
          <w:b/>
          <w:noProof/>
        </w:rPr>
      </w:pPr>
      <w:r w:rsidRPr="00BF69CF">
        <w:rPr>
          <w:b/>
          <w:noProof/>
        </w:rPr>
        <w:t>ПРИЛОЖЕНИЕ А</w:t>
      </w:r>
    </w:p>
    <w:p w14:paraId="2D9C2DFA" w14:textId="6A909946" w:rsidR="00BF69CF" w:rsidRPr="00BF69CF" w:rsidRDefault="00BF69CF" w:rsidP="00BF69CF">
      <w:pPr>
        <w:ind w:firstLine="0"/>
        <w:jc w:val="center"/>
        <w:rPr>
          <w:b/>
          <w:noProof/>
        </w:rPr>
      </w:pPr>
      <w:r>
        <w:rPr>
          <w:b/>
          <w:noProof/>
        </w:rPr>
        <w:t>ТЕХНИЧЕСКОЕ ЗАДАНИЕ</w:t>
      </w:r>
    </w:p>
    <w:p w14:paraId="3392F48C" w14:textId="77777777" w:rsidR="00680643" w:rsidRPr="00646136" w:rsidRDefault="00BF69CF" w:rsidP="00680643">
      <w:pPr>
        <w:ind w:firstLine="0"/>
      </w:pPr>
      <w:r>
        <w:br w:type="page"/>
      </w: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680643" w:rsidRPr="00065FF8" w14:paraId="46CC78C2" w14:textId="77777777" w:rsidTr="00C501B9">
        <w:tc>
          <w:tcPr>
            <w:tcW w:w="4821" w:type="dxa"/>
          </w:tcPr>
          <w:p w14:paraId="27BC649F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016CDF5D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</w:tcPr>
          <w:p w14:paraId="48C19DB8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УТВЕРЖДАЮ</w:t>
            </w:r>
          </w:p>
        </w:tc>
      </w:tr>
      <w:tr w:rsidR="00680643" w:rsidRPr="00065FF8" w14:paraId="48C4795A" w14:textId="77777777" w:rsidTr="00C501B9">
        <w:trPr>
          <w:trHeight w:val="2047"/>
        </w:trPr>
        <w:tc>
          <w:tcPr>
            <w:tcW w:w="4821" w:type="dxa"/>
            <w:hideMark/>
          </w:tcPr>
          <w:p w14:paraId="2D417269" w14:textId="77777777" w:rsidR="00680643" w:rsidRPr="006113C6" w:rsidRDefault="00680643" w:rsidP="00C501B9">
            <w:pPr>
              <w:ind w:firstLine="0"/>
              <w:rPr>
                <w:color w:val="FFFFFF" w:themeColor="background1"/>
              </w:rPr>
            </w:pPr>
          </w:p>
        </w:tc>
        <w:tc>
          <w:tcPr>
            <w:tcW w:w="1162" w:type="dxa"/>
          </w:tcPr>
          <w:p w14:paraId="42CEE802" w14:textId="77777777" w:rsidR="00680643" w:rsidRPr="00065FF8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color w:val="000000" w:themeColor="text1"/>
                <w:szCs w:val="24"/>
              </w:rPr>
            </w:pPr>
          </w:p>
        </w:tc>
        <w:tc>
          <w:tcPr>
            <w:tcW w:w="4189" w:type="dxa"/>
            <w:hideMark/>
          </w:tcPr>
          <w:p w14:paraId="16A7619B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Руководитель </w:t>
            </w:r>
            <w:r>
              <w:rPr>
                <w:color w:val="000000" w:themeColor="text1"/>
              </w:rPr>
              <w:t>учебной практики</w:t>
            </w:r>
          </w:p>
          <w:p w14:paraId="2E5838B9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 xml:space="preserve">________________ </w:t>
            </w:r>
            <w:r>
              <w:rPr>
                <w:color w:val="000000" w:themeColor="text1"/>
              </w:rPr>
              <w:t>Долженкова М.Л.</w:t>
            </w:r>
          </w:p>
          <w:p w14:paraId="0984DAA4" w14:textId="77777777" w:rsidR="00680643" w:rsidRPr="00065FF8" w:rsidRDefault="00680643" w:rsidP="00C501B9">
            <w:pPr>
              <w:ind w:firstLine="0"/>
              <w:rPr>
                <w:color w:val="000000" w:themeColor="text1"/>
              </w:rPr>
            </w:pPr>
            <w:r w:rsidRPr="00065FF8">
              <w:rPr>
                <w:color w:val="000000" w:themeColor="text1"/>
              </w:rPr>
              <w:t>«____» _____________ 20__ г.</w:t>
            </w:r>
          </w:p>
        </w:tc>
      </w:tr>
    </w:tbl>
    <w:p w14:paraId="34705F3E" w14:textId="77777777" w:rsidR="00680643" w:rsidRDefault="00680643" w:rsidP="00680643"/>
    <w:p w14:paraId="5602966D" w14:textId="77777777" w:rsidR="00680643" w:rsidRDefault="00680643" w:rsidP="00680643"/>
    <w:p w14:paraId="3C51C9AF" w14:textId="77777777" w:rsidR="00680643" w:rsidRPr="00646136" w:rsidRDefault="00680643" w:rsidP="00680643"/>
    <w:p w14:paraId="28B3229B" w14:textId="77777777" w:rsidR="00680643" w:rsidRPr="00646136" w:rsidRDefault="00680643" w:rsidP="00680643">
      <w:pPr>
        <w:pStyle w:val="vguxTitleDocName"/>
      </w:pPr>
      <w:r>
        <w:rPr>
          <w:lang w:val="ru-RU"/>
        </w:rPr>
        <w:t>ТЕХНИЧЕСКОЕ ЗАДАНИЕ</w:t>
      </w:r>
    </w:p>
    <w:p w14:paraId="7B435A97" w14:textId="77777777" w:rsidR="00680643" w:rsidRDefault="00680643" w:rsidP="00680643">
      <w:pPr>
        <w:ind w:firstLine="0"/>
        <w:jc w:val="center"/>
      </w:pPr>
      <w:r w:rsidRPr="00646136">
        <w:t xml:space="preserve">на </w:t>
      </w:r>
      <w:r>
        <w:t xml:space="preserve">разработку </w:t>
      </w:r>
    </w:p>
    <w:p w14:paraId="64A82152" w14:textId="1603E533" w:rsidR="00680643" w:rsidRPr="00646136" w:rsidRDefault="00975B3A" w:rsidP="00975B3A">
      <w:pPr>
        <w:ind w:firstLine="0"/>
        <w:jc w:val="center"/>
      </w:pPr>
      <w:r w:rsidRPr="00975B3A">
        <w:t xml:space="preserve">мобильного приложения </w:t>
      </w:r>
      <w:r w:rsidR="00471C17" w:rsidRPr="00471C17">
        <w:t>для жителей жилого комплекса</w:t>
      </w:r>
    </w:p>
    <w:p w14:paraId="21132D4B" w14:textId="77777777" w:rsidR="00680643" w:rsidRDefault="00680643" w:rsidP="00680643"/>
    <w:p w14:paraId="5DD48424" w14:textId="77777777" w:rsidR="00B9454A" w:rsidRPr="00646136" w:rsidRDefault="00B9454A" w:rsidP="00680643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680643" w14:paraId="2FE6A63E" w14:textId="77777777" w:rsidTr="00C501B9">
        <w:tc>
          <w:tcPr>
            <w:tcW w:w="4821" w:type="dxa"/>
          </w:tcPr>
          <w:p w14:paraId="77BD5C4D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СОГЛАСОВАНО</w:t>
            </w:r>
          </w:p>
        </w:tc>
        <w:tc>
          <w:tcPr>
            <w:tcW w:w="1134" w:type="dxa"/>
          </w:tcPr>
          <w:p w14:paraId="368AEFCF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0B1E992A" w14:textId="77777777" w:rsidR="00680643" w:rsidRPr="00646136" w:rsidRDefault="00680643" w:rsidP="00C501B9">
            <w:pPr>
              <w:ind w:firstLine="0"/>
            </w:pPr>
            <w:r w:rsidRPr="00646136">
              <w:t>СОГЛАСОВАНО</w:t>
            </w:r>
          </w:p>
        </w:tc>
      </w:tr>
      <w:tr w:rsidR="00680643" w14:paraId="4352DD17" w14:textId="77777777" w:rsidTr="00C501B9">
        <w:trPr>
          <w:trHeight w:val="1713"/>
        </w:trPr>
        <w:tc>
          <w:tcPr>
            <w:tcW w:w="4821" w:type="dxa"/>
            <w:hideMark/>
          </w:tcPr>
          <w:p w14:paraId="3E846507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 xml:space="preserve">Студентка колледжа </w:t>
            </w:r>
          </w:p>
          <w:p w14:paraId="78248279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________________ Балахнина Е.Е.</w:t>
            </w:r>
          </w:p>
          <w:p w14:paraId="2BAE605B" w14:textId="77777777" w:rsidR="00680643" w:rsidRPr="00065FF8" w:rsidRDefault="00680643" w:rsidP="00C501B9">
            <w:pPr>
              <w:ind w:firstLine="0"/>
              <w:rPr>
                <w:color w:val="FFFFFF" w:themeColor="background1"/>
              </w:rPr>
            </w:pPr>
            <w:r w:rsidRPr="00065FF8">
              <w:rPr>
                <w:color w:val="FFFFFF" w:themeColor="background1"/>
              </w:rPr>
              <w:t>«____» _____________ 20__ г.</w:t>
            </w:r>
          </w:p>
        </w:tc>
        <w:tc>
          <w:tcPr>
            <w:tcW w:w="1134" w:type="dxa"/>
          </w:tcPr>
          <w:p w14:paraId="5BB35B66" w14:textId="77777777" w:rsidR="00680643" w:rsidRPr="00646136" w:rsidRDefault="00680643" w:rsidP="00C501B9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0AC637D1" w14:textId="6928E7B0" w:rsidR="00680643" w:rsidRPr="00646136" w:rsidRDefault="00680643" w:rsidP="00C501B9">
            <w:pPr>
              <w:ind w:firstLine="0"/>
            </w:pPr>
            <w:r>
              <w:t>Студент колледжа ВятГУ</w:t>
            </w:r>
          </w:p>
          <w:p w14:paraId="715805A5" w14:textId="1C5702DD" w:rsidR="00680643" w:rsidRPr="00646136" w:rsidRDefault="00680643" w:rsidP="00C501B9">
            <w:pPr>
              <w:ind w:firstLine="0"/>
            </w:pPr>
            <w:r w:rsidRPr="00646136">
              <w:t>________________</w:t>
            </w:r>
            <w:r w:rsidR="00393CED">
              <w:t>Корюков</w:t>
            </w:r>
            <w:r>
              <w:t xml:space="preserve"> </w:t>
            </w:r>
            <w:r w:rsidR="00477785">
              <w:t>П</w:t>
            </w:r>
            <w:r>
              <w:t>.</w:t>
            </w:r>
            <w:r w:rsidR="00477785">
              <w:t>Д</w:t>
            </w:r>
            <w:r>
              <w:t>.</w:t>
            </w:r>
          </w:p>
          <w:p w14:paraId="58DD7809" w14:textId="77777777" w:rsidR="00680643" w:rsidRPr="00D37FCB" w:rsidRDefault="00680643" w:rsidP="00C501B9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5CF8A3CE" w14:textId="77777777" w:rsidR="00680643" w:rsidRDefault="00680643" w:rsidP="00680643"/>
    <w:p w14:paraId="49B0F79E" w14:textId="77777777" w:rsidR="00680643" w:rsidRDefault="00680643" w:rsidP="00680643"/>
    <w:p w14:paraId="251843D0" w14:textId="77777777" w:rsidR="00680643" w:rsidRDefault="00680643" w:rsidP="00680643">
      <w:pPr>
        <w:ind w:firstLine="0"/>
        <w:jc w:val="center"/>
      </w:pPr>
    </w:p>
    <w:p w14:paraId="2EEE4D1E" w14:textId="77777777" w:rsidR="00680643" w:rsidRDefault="00680643" w:rsidP="00680643">
      <w:pPr>
        <w:ind w:firstLine="0"/>
        <w:jc w:val="center"/>
      </w:pPr>
    </w:p>
    <w:p w14:paraId="0711477A" w14:textId="77777777" w:rsidR="00680643" w:rsidRDefault="00680643" w:rsidP="00680643">
      <w:pPr>
        <w:ind w:firstLine="0"/>
        <w:jc w:val="center"/>
      </w:pPr>
    </w:p>
    <w:p w14:paraId="3CEFC30D" w14:textId="77777777" w:rsidR="00680643" w:rsidRDefault="00680643" w:rsidP="00680643">
      <w:pPr>
        <w:ind w:firstLine="0"/>
        <w:jc w:val="center"/>
      </w:pPr>
    </w:p>
    <w:p w14:paraId="551A983F" w14:textId="77777777" w:rsidR="00680643" w:rsidRDefault="00680643" w:rsidP="00680643">
      <w:pPr>
        <w:ind w:firstLine="0"/>
      </w:pPr>
    </w:p>
    <w:p w14:paraId="784F9082" w14:textId="77777777" w:rsidR="00680643" w:rsidRDefault="00680643" w:rsidP="00680643">
      <w:pPr>
        <w:ind w:firstLine="0"/>
        <w:jc w:val="center"/>
      </w:pPr>
    </w:p>
    <w:p w14:paraId="1F67D373" w14:textId="77777777" w:rsidR="00680643" w:rsidRDefault="00680643" w:rsidP="00680643">
      <w:pPr>
        <w:ind w:firstLine="0"/>
        <w:jc w:val="center"/>
      </w:pPr>
    </w:p>
    <w:p w14:paraId="6D279EF1" w14:textId="77777777" w:rsidR="00680643" w:rsidRDefault="00680643" w:rsidP="00680643">
      <w:pPr>
        <w:ind w:firstLine="0"/>
        <w:jc w:val="center"/>
      </w:pPr>
    </w:p>
    <w:p w14:paraId="24097E49" w14:textId="77777777" w:rsidR="00680643" w:rsidRDefault="00680643" w:rsidP="00680643">
      <w:pPr>
        <w:ind w:firstLine="0"/>
        <w:jc w:val="center"/>
      </w:pPr>
    </w:p>
    <w:p w14:paraId="1B3E7E61" w14:textId="77777777" w:rsidR="00680643" w:rsidRDefault="00680643" w:rsidP="00680643">
      <w:pPr>
        <w:ind w:firstLine="0"/>
        <w:jc w:val="center"/>
      </w:pPr>
    </w:p>
    <w:p w14:paraId="47830A22" w14:textId="77777777" w:rsidR="00680643" w:rsidRDefault="00680643" w:rsidP="00680643">
      <w:pPr>
        <w:ind w:firstLine="0"/>
        <w:jc w:val="center"/>
      </w:pPr>
    </w:p>
    <w:p w14:paraId="09288B5A" w14:textId="77777777" w:rsidR="00680643" w:rsidRPr="00F113BF" w:rsidRDefault="00680643" w:rsidP="00680643">
      <w:pPr>
        <w:ind w:firstLine="0"/>
        <w:jc w:val="center"/>
      </w:pPr>
      <w:r>
        <w:t>2025</w:t>
      </w:r>
    </w:p>
    <w:p w14:paraId="15D082F6" w14:textId="6B443ADC" w:rsidR="00990EAC" w:rsidRPr="00646136" w:rsidRDefault="00990EAC" w:rsidP="00680643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EBB3A33" w14:textId="541171BF" w:rsidR="00DA3A0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58236" w:history="1">
            <w:r w:rsidR="00DA3A08" w:rsidRPr="00367B03">
              <w:rPr>
                <w:rStyle w:val="a6"/>
              </w:rPr>
              <w:t>Введение</w:t>
            </w:r>
            <w:r w:rsidR="00DA3A08">
              <w:rPr>
                <w:webHidden/>
              </w:rPr>
              <w:tab/>
            </w:r>
            <w:r w:rsidR="00DA3A08">
              <w:rPr>
                <w:webHidden/>
              </w:rPr>
              <w:fldChar w:fldCharType="begin"/>
            </w:r>
            <w:r w:rsidR="00DA3A08">
              <w:rPr>
                <w:webHidden/>
              </w:rPr>
              <w:instrText xml:space="preserve"> PAGEREF _Toc210058236 \h </w:instrText>
            </w:r>
            <w:r w:rsidR="00DA3A08">
              <w:rPr>
                <w:webHidden/>
              </w:rPr>
            </w:r>
            <w:r w:rsidR="00DA3A08">
              <w:rPr>
                <w:webHidden/>
              </w:rPr>
              <w:fldChar w:fldCharType="separate"/>
            </w:r>
            <w:r w:rsidR="00DA3A08">
              <w:rPr>
                <w:webHidden/>
              </w:rPr>
              <w:t>2</w:t>
            </w:r>
            <w:r w:rsidR="00DA3A08">
              <w:rPr>
                <w:webHidden/>
              </w:rPr>
              <w:fldChar w:fldCharType="end"/>
            </w:r>
          </w:hyperlink>
        </w:p>
        <w:p w14:paraId="3FB46788" w14:textId="5197581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7" w:history="1">
            <w:r w:rsidRPr="00367B0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F49E4F" w14:textId="72364F2C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8" w:history="1">
            <w:r w:rsidRPr="00367B0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69DE44" w14:textId="0EF2EB30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39" w:history="1">
            <w:r w:rsidRPr="00367B0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80BEEF" w14:textId="4D1F695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297D6A" w14:textId="4F1276A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BD13E3" w14:textId="3F420CF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0D722" w14:textId="3ADB39E8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3A343B" w14:textId="221DC869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4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F27F19" w14:textId="2EF3B2C8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5" w:history="1">
            <w:r w:rsidRPr="00367B03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029661" w14:textId="6B026127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6" w:history="1">
            <w:r w:rsidRPr="00367B03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34FFF33" w14:textId="5D712974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7" w:history="1">
            <w:r w:rsidRPr="00367B0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FE19F3" w14:textId="74FC4D19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8" w:history="1">
            <w:r w:rsidRPr="00367B0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3651A0" w14:textId="7E30BD92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4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E63280" w14:textId="372BDBE4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2C4E5D" w14:textId="08FA267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C714FB" w14:textId="7A5F1E5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2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B7CE129" w14:textId="1DC3DC4A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3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0D6C506" w14:textId="170E57AD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4" w:history="1">
            <w:r w:rsidRPr="00367B0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515CEF" w14:textId="4C44FD7F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5" w:history="1">
            <w:r w:rsidRPr="00367B0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E6709EE" w14:textId="4817885A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6" w:history="1">
            <w:r w:rsidRPr="00367B0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1F49F6B" w14:textId="4C363803" w:rsidR="00DA3A08" w:rsidRDefault="00DA3A08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7" w:history="1">
            <w:r w:rsidRPr="00367B03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09488F0" w14:textId="108175C1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8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563A74" w14:textId="7B4F4D9C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59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0D30C3" w14:textId="2D37BE55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0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5145A4A" w14:textId="25E25D23" w:rsidR="00DA3A08" w:rsidRDefault="00DA3A08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1" w:history="1">
            <w:r w:rsidRPr="00367B0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8D8C497" w14:textId="5B30F53D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2" w:history="1">
            <w:r w:rsidRPr="00367B0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EFAAA6D" w14:textId="40CFE07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3" w:history="1">
            <w:r w:rsidRPr="00367B0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168DBB5" w14:textId="2E17249F" w:rsidR="00DA3A08" w:rsidRDefault="00DA3A08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0058264" w:history="1">
            <w:r w:rsidRPr="00367B0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367B03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_Toc210058264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CF0F4E1" w14:textId="6EC18C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210058236"/>
      <w:r>
        <w:lastRenderedPageBreak/>
        <w:t>Вв</w:t>
      </w:r>
      <w:r w:rsidR="005A4E60" w:rsidRPr="00F62DCD">
        <w:t>едение</w:t>
      </w:r>
      <w:bookmarkEnd w:id="0"/>
    </w:p>
    <w:p w14:paraId="7A0AB4B7" w14:textId="25F838C0" w:rsidR="003C0EE4" w:rsidRPr="00CA086C" w:rsidRDefault="003C0EE4" w:rsidP="003C0EE4">
      <w:r w:rsidRPr="003C0EE4">
        <w:t xml:space="preserve">Данный документ представляет техническое задание на разработку мобильного приложения </w:t>
      </w:r>
      <w:r w:rsidR="00CA086C" w:rsidRPr="00471C17">
        <w:t>для жителей жилого комплекса</w:t>
      </w:r>
      <w:r w:rsidR="00CA086C" w:rsidRPr="00CA086C">
        <w:t>.</w:t>
      </w:r>
    </w:p>
    <w:p w14:paraId="7D8E26ED" w14:textId="77777777" w:rsidR="00FE2C66" w:rsidRDefault="00FE2C66" w:rsidP="00FE2C66">
      <w:r>
        <w:t>Техническое задание содержит основные сведения о разработке, описание предметной области и требования к результатам разработки.</w:t>
      </w:r>
    </w:p>
    <w:p w14:paraId="51783DFE" w14:textId="77777777" w:rsidR="00FE2C66" w:rsidRDefault="00FE2C66" w:rsidP="00FE2C66">
      <w:r>
        <w:t>Документ предназначен для заказчика и исполнителя, определяет цели, задачи и порядок выполнения проекта.</w:t>
      </w:r>
    </w:p>
    <w:p w14:paraId="0CEF28B2" w14:textId="77777777" w:rsidR="00FE2C66" w:rsidRPr="00ED4ABA" w:rsidRDefault="00FE2C66" w:rsidP="00FE2C66">
      <w:r>
        <w:t>Настоящее ТЗ служит основанием для разработки программного продукта, его тестирования и последующей приемки.</w:t>
      </w:r>
    </w:p>
    <w:p w14:paraId="62FFBDED" w14:textId="1006F114" w:rsidR="0069516C" w:rsidRPr="0069516C" w:rsidRDefault="0069516C" w:rsidP="00596021"/>
    <w:p w14:paraId="794047BB" w14:textId="4613A314" w:rsidR="00A63893" w:rsidRPr="00327A10" w:rsidRDefault="00EB6A0B" w:rsidP="00C10B2D">
      <w:pPr>
        <w:pStyle w:val="1"/>
      </w:pPr>
      <w:bookmarkStart w:id="1" w:name="_Toc210058237"/>
      <w:bookmarkStart w:id="2" w:name="_Toc74526610"/>
      <w:bookmarkStart w:id="3" w:name="_Toc128474254"/>
      <w:r w:rsidRPr="00327A10">
        <w:lastRenderedPageBreak/>
        <w:t>Термины и определения</w:t>
      </w:r>
      <w:bookmarkEnd w:id="1"/>
    </w:p>
    <w:p w14:paraId="6D3ADD9B" w14:textId="437DFC41" w:rsidR="00E12E13" w:rsidRDefault="00E12E13" w:rsidP="00E12E13">
      <w:r>
        <w:t>Уведомления – автоматические сообщения, отображаемые в мобильном приложении и информирующие жильцов о плановых или аварийных отключениях, собраниях, объявлениях и других событиях, касающихся жилого комплекса.</w:t>
      </w:r>
    </w:p>
    <w:p w14:paraId="707A4A9C" w14:textId="37005732" w:rsidR="00E12E13" w:rsidRDefault="00E12E13" w:rsidP="00E12E13">
      <w:r>
        <w:t>Лента новостей и объявлений – раздел мобильного приложения, предназначенный для публикации и отображения новостей от управляющей компании и официальных объявлений, доступных жильцам.</w:t>
      </w:r>
    </w:p>
    <w:p w14:paraId="2CDDF69A" w14:textId="14E2F9C8" w:rsidR="00E12E13" w:rsidRDefault="00E12E13" w:rsidP="00E12E13">
      <w:r>
        <w:t>Цифровой паспорт дома – раздел приложения, содержащий информацию о жилом комплексе: технические характеристики, документы, фотографии и иную справочную информацию.</w:t>
      </w:r>
    </w:p>
    <w:p w14:paraId="6E8F5818" w14:textId="40B89225" w:rsidR="00E12E13" w:rsidRDefault="00E12E13" w:rsidP="00E12E13">
      <w:r>
        <w:t>Веб-панель администратора (админка) – веб-интерфейс для управляющей компании, предназначенный для управления пользователями, процессом верификации, объектами жилого комплекса, а также для публикации новостей и объявлений.</w:t>
      </w:r>
    </w:p>
    <w:p w14:paraId="31206159" w14:textId="607D4540" w:rsidR="00E12E13" w:rsidRDefault="00E12E13" w:rsidP="00E12E13">
      <w:r>
        <w:t>Жилой комплекс – один или несколько многоквартирных или индивидуальных жилых домов, объединённых единой территорией, инфраструктурой и архитектурным стилем, образующих целостное жилое пространство.</w:t>
      </w:r>
    </w:p>
    <w:p w14:paraId="333A59F5" w14:textId="104BFD2A" w:rsidR="00640508" w:rsidRDefault="00640508" w:rsidP="00E12E13">
      <w:r w:rsidRPr="00640508">
        <w:t>IoT-устройство</w:t>
      </w:r>
      <w:r>
        <w:t xml:space="preserve"> </w:t>
      </w:r>
      <w:r w:rsidRPr="00640508">
        <w:t>– физическое устройство с встроенными датчиками, программным обеспечением и сетевым подключением, способное собирать, передавать данные и взаимодействовать с другими устройствами через интернет без участия человека.</w:t>
      </w:r>
    </w:p>
    <w:p w14:paraId="6F1114C3" w14:textId="39C9BE86" w:rsidR="00C02C26" w:rsidRDefault="00E12E13" w:rsidP="00E12E13">
      <w:r>
        <w:t>Управляющая компания – организация, с которой жильцы заключают договор на управление многоквартирным домом. У</w:t>
      </w:r>
      <w:r w:rsidR="00EB38C1">
        <w:t>правляющая компания</w:t>
      </w:r>
      <w:r>
        <w:t xml:space="preserve"> осуществляет контроль за техническим состоянием дома, организует уборку, ремонт и эксплуатацию инженерных систем.</w:t>
      </w:r>
    </w:p>
    <w:p w14:paraId="7CA891BD" w14:textId="77777777" w:rsidR="00B51AC9" w:rsidRPr="0081741A" w:rsidRDefault="00B51AC9" w:rsidP="00E12E13"/>
    <w:p w14:paraId="0CA99EF7" w14:textId="77777777" w:rsidR="00697CBA" w:rsidRPr="00F50257" w:rsidRDefault="00697CBA" w:rsidP="00327A10"/>
    <w:p w14:paraId="5ED0F146" w14:textId="2EE05D7E" w:rsidR="00D13E64" w:rsidRPr="00F50257" w:rsidRDefault="00D13E64" w:rsidP="00D13E64"/>
    <w:p w14:paraId="065C2BEB" w14:textId="73F9696A" w:rsidR="00263BD6" w:rsidRPr="00F50257" w:rsidRDefault="00263BD6" w:rsidP="00263BD6">
      <w:r w:rsidRPr="00F50257">
        <w:t>.</w:t>
      </w:r>
    </w:p>
    <w:p w14:paraId="63A1A4BE" w14:textId="5A4A5D2A" w:rsidR="00A82498" w:rsidRPr="007B05C6" w:rsidRDefault="00A82498" w:rsidP="00A82498">
      <w:pPr>
        <w:pStyle w:val="1"/>
      </w:pPr>
      <w:bookmarkStart w:id="4" w:name="_Toc210058238"/>
      <w:r w:rsidRPr="007B05C6">
        <w:lastRenderedPageBreak/>
        <w:t>Перечень сокращений</w:t>
      </w:r>
      <w:bookmarkEnd w:id="4"/>
    </w:p>
    <w:p w14:paraId="55CBBD60" w14:textId="77777777" w:rsidR="00FF191C" w:rsidRDefault="00DF50BD" w:rsidP="00706676">
      <w:pPr>
        <w:ind w:left="851" w:firstLine="0"/>
        <w:jc w:val="left"/>
      </w:pPr>
      <w:r w:rsidRPr="00DF50BD">
        <w:t>УК – управляющая компания</w:t>
      </w:r>
      <w:r w:rsidR="00600170" w:rsidRPr="00600170">
        <w:t>.</w:t>
      </w:r>
    </w:p>
    <w:p w14:paraId="41AA4B84" w14:textId="27527E7F" w:rsidR="00771DDF" w:rsidRDefault="00FF191C" w:rsidP="00706676">
      <w:pPr>
        <w:ind w:left="851" w:firstLine="0"/>
        <w:jc w:val="left"/>
      </w:pPr>
      <w:r>
        <w:t>ЖК</w:t>
      </w:r>
      <w:r w:rsidR="00AB673A">
        <w:t xml:space="preserve"> – жилой комплекс.</w:t>
      </w:r>
      <w:r w:rsidR="00DF50BD" w:rsidRPr="00DF50BD">
        <w:br/>
        <w:t>ТСЖ – товарищество собственников жилья</w:t>
      </w:r>
      <w:r w:rsidR="00600170" w:rsidRPr="00600170">
        <w:t>.</w:t>
      </w:r>
      <w:r w:rsidR="00DF50BD" w:rsidRPr="00DF50BD">
        <w:br/>
        <w:t>БД – база данных</w:t>
      </w:r>
      <w:r w:rsidR="00600170" w:rsidRPr="00600170">
        <w:t>.</w:t>
      </w:r>
    </w:p>
    <w:p w14:paraId="3D1FCBBD" w14:textId="77777777" w:rsidR="00771DDF" w:rsidRPr="00771DDF" w:rsidRDefault="00771DDF" w:rsidP="00771DDF">
      <w:pPr>
        <w:ind w:left="851" w:firstLine="0"/>
        <w:jc w:val="left"/>
      </w:pPr>
      <w:r w:rsidRPr="00771DDF">
        <w:t>ФЗ – федеральный закон.</w:t>
      </w:r>
    </w:p>
    <w:p w14:paraId="07D7E1C3" w14:textId="77777777" w:rsidR="00771DDF" w:rsidRPr="00771DDF" w:rsidRDefault="00771DDF" w:rsidP="00771DDF">
      <w:pPr>
        <w:ind w:left="851" w:firstLine="0"/>
        <w:jc w:val="left"/>
      </w:pPr>
      <w:r w:rsidRPr="00771DDF">
        <w:t>ГОСТ – государственный стандарт.</w:t>
      </w:r>
    </w:p>
    <w:p w14:paraId="355B4AF3" w14:textId="77777777" w:rsidR="002C7690" w:rsidRPr="008A511C" w:rsidRDefault="00771DDF" w:rsidP="00771DDF">
      <w:pPr>
        <w:ind w:left="851" w:firstLine="0"/>
        <w:jc w:val="left"/>
        <w:rPr>
          <w:lang w:val="en-US"/>
        </w:rPr>
      </w:pPr>
      <w:r w:rsidRPr="00771DDF">
        <w:t>ТЗ – техническое задание.</w:t>
      </w:r>
      <w:r w:rsidR="00DF50BD" w:rsidRPr="00DF50BD">
        <w:br/>
        <w:t>UI – пользовательский интерфейс</w:t>
      </w:r>
      <w:r w:rsidR="00600170" w:rsidRPr="00600170">
        <w:t>.</w:t>
      </w:r>
      <w:r w:rsidR="00DF50BD" w:rsidRPr="00DF50BD">
        <w:br/>
        <w:t>UX – пользовательский опыт</w:t>
      </w:r>
      <w:r w:rsidR="00600170" w:rsidRPr="00600170">
        <w:t>.</w:t>
      </w:r>
      <w:r w:rsidR="00DF50BD" w:rsidRPr="00DF50BD">
        <w:br/>
      </w:r>
      <w:r w:rsidR="00DF50BD" w:rsidRPr="008A511C">
        <w:rPr>
          <w:lang w:val="en-US"/>
        </w:rPr>
        <w:t>JWT – JSON Web Token (</w:t>
      </w:r>
      <w:r w:rsidR="00DF50BD" w:rsidRPr="00DF50BD">
        <w:t>формат</w:t>
      </w:r>
      <w:r w:rsidR="00DF50BD" w:rsidRPr="008A511C">
        <w:rPr>
          <w:lang w:val="en-US"/>
        </w:rPr>
        <w:t xml:space="preserve"> </w:t>
      </w:r>
      <w:r w:rsidR="00DF50BD" w:rsidRPr="00DF50BD">
        <w:t>токена</w:t>
      </w:r>
      <w:r w:rsidR="00DF50BD" w:rsidRPr="008A511C">
        <w:rPr>
          <w:lang w:val="en-US"/>
        </w:rPr>
        <w:t xml:space="preserve"> </w:t>
      </w:r>
      <w:r w:rsidR="00DF50BD" w:rsidRPr="00DF50BD">
        <w:t>для</w:t>
      </w:r>
      <w:r w:rsidR="00DF50BD" w:rsidRPr="008A511C">
        <w:rPr>
          <w:lang w:val="en-US"/>
        </w:rPr>
        <w:t xml:space="preserve"> </w:t>
      </w:r>
      <w:r w:rsidR="00DF50BD" w:rsidRPr="00DF50BD">
        <w:t>авторизации</w:t>
      </w:r>
      <w:r w:rsidR="00DF50BD" w:rsidRPr="008A511C">
        <w:rPr>
          <w:lang w:val="en-US"/>
        </w:rPr>
        <w:t>)</w:t>
      </w:r>
      <w:r w:rsidR="00600170" w:rsidRPr="008A511C">
        <w:rPr>
          <w:lang w:val="en-US"/>
        </w:rPr>
        <w:t>.</w:t>
      </w:r>
    </w:p>
    <w:p w14:paraId="51616B3E" w14:textId="7AEC5BDB" w:rsidR="00706676" w:rsidRPr="002C7690" w:rsidRDefault="002C7690" w:rsidP="00771DDF">
      <w:pPr>
        <w:ind w:left="851" w:firstLine="0"/>
        <w:jc w:val="left"/>
        <w:rPr>
          <w:lang w:val="en-US"/>
        </w:rPr>
      </w:pPr>
      <w:r w:rsidRPr="002C7690">
        <w:rPr>
          <w:lang w:val="en-US"/>
        </w:rPr>
        <w:t>IoT – Internet of Things</w:t>
      </w:r>
      <w:r w:rsidRPr="00843C12">
        <w:rPr>
          <w:lang w:val="en-US"/>
        </w:rPr>
        <w:t>.</w:t>
      </w:r>
      <w:r w:rsidR="00DF50BD" w:rsidRPr="002C7690">
        <w:rPr>
          <w:lang w:val="en-US"/>
        </w:rPr>
        <w:br/>
        <w:t>JSON – JavaScript Object Notation (</w:t>
      </w:r>
      <w:r w:rsidR="00DF50BD" w:rsidRPr="00DF50BD">
        <w:t>формат</w:t>
      </w:r>
      <w:r w:rsidR="00DF50BD" w:rsidRPr="002C7690">
        <w:rPr>
          <w:lang w:val="en-US"/>
        </w:rPr>
        <w:t xml:space="preserve"> </w:t>
      </w:r>
      <w:r w:rsidR="00DF50BD" w:rsidRPr="00DF50BD">
        <w:t>обмена</w:t>
      </w:r>
      <w:r w:rsidR="00DF50BD" w:rsidRPr="002C7690">
        <w:rPr>
          <w:lang w:val="en-US"/>
        </w:rPr>
        <w:t xml:space="preserve"> </w:t>
      </w:r>
      <w:r w:rsidR="00DF50BD" w:rsidRPr="00DF50BD">
        <w:t>данными</w:t>
      </w:r>
      <w:r w:rsidR="00DF50BD" w:rsidRPr="002C7690">
        <w:rPr>
          <w:lang w:val="en-US"/>
        </w:rPr>
        <w:t>)</w:t>
      </w:r>
      <w:r w:rsidR="00600170" w:rsidRPr="002C7690">
        <w:rPr>
          <w:lang w:val="en-US"/>
        </w:rPr>
        <w:t>.</w:t>
      </w:r>
    </w:p>
    <w:p w14:paraId="2D53C4A0" w14:textId="579AFB10" w:rsidR="00DF50BD" w:rsidRPr="00771DDF" w:rsidRDefault="00706676" w:rsidP="00706676">
      <w:pPr>
        <w:ind w:left="851" w:firstLine="0"/>
        <w:jc w:val="left"/>
        <w:rPr>
          <w:lang w:val="en-US"/>
        </w:rPr>
      </w:pPr>
      <w:r w:rsidRPr="00706676">
        <w:rPr>
          <w:lang w:val="en-US"/>
        </w:rPr>
        <w:t>API</w:t>
      </w:r>
      <w:r w:rsidRPr="00FF36D9">
        <w:rPr>
          <w:lang w:val="en-US"/>
        </w:rPr>
        <w:t xml:space="preserve"> – </w:t>
      </w:r>
      <w:r w:rsidRPr="00706676">
        <w:t>программный</w:t>
      </w:r>
      <w:r w:rsidRPr="00FF36D9">
        <w:rPr>
          <w:lang w:val="en-US"/>
        </w:rPr>
        <w:t xml:space="preserve"> </w:t>
      </w:r>
      <w:r w:rsidRPr="00706676">
        <w:t>интерфейс</w:t>
      </w:r>
      <w:r w:rsidRPr="00FF36D9">
        <w:rPr>
          <w:lang w:val="en-US"/>
        </w:rPr>
        <w:t xml:space="preserve"> </w:t>
      </w:r>
      <w:r w:rsidRPr="00706676">
        <w:t>приложения</w:t>
      </w:r>
      <w:r w:rsidRPr="00FF36D9">
        <w:rPr>
          <w:lang w:val="en-US"/>
        </w:rPr>
        <w:t xml:space="preserve"> (</w:t>
      </w:r>
      <w:r w:rsidRPr="00706676">
        <w:rPr>
          <w:lang w:val="en-US"/>
        </w:rPr>
        <w:t>Application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Programming</w:t>
      </w:r>
      <w:r w:rsidRPr="00FF36D9">
        <w:rPr>
          <w:lang w:val="en-US"/>
        </w:rPr>
        <w:t xml:space="preserve"> </w:t>
      </w:r>
      <w:r w:rsidRPr="00706676">
        <w:rPr>
          <w:lang w:val="en-US"/>
        </w:rPr>
        <w:t>Interface</w:t>
      </w:r>
      <w:r w:rsidRPr="00FF36D9">
        <w:rPr>
          <w:lang w:val="en-US"/>
        </w:rPr>
        <w:t>)</w:t>
      </w:r>
      <w:r w:rsidR="00600170" w:rsidRPr="00FF36D9">
        <w:rPr>
          <w:lang w:val="en-US"/>
        </w:rPr>
        <w:t>.</w:t>
      </w:r>
      <w:r w:rsidR="00DF50BD" w:rsidRPr="00FF36D9">
        <w:rPr>
          <w:lang w:val="en-US"/>
        </w:rPr>
        <w:br/>
      </w:r>
      <w:r w:rsidR="00DF50BD" w:rsidRPr="00706676">
        <w:rPr>
          <w:lang w:val="en-US"/>
        </w:rPr>
        <w:t>REST – Representational State Transfer (</w:t>
      </w:r>
      <w:r w:rsidR="00DF50BD" w:rsidRPr="00DF50BD">
        <w:t>архитектурный</w:t>
      </w:r>
      <w:r w:rsidR="00DF50BD" w:rsidRPr="00706676">
        <w:rPr>
          <w:lang w:val="en-US"/>
        </w:rPr>
        <w:t xml:space="preserve"> </w:t>
      </w:r>
      <w:r w:rsidR="00DF50BD" w:rsidRPr="00DF50BD">
        <w:t>стиль</w:t>
      </w:r>
      <w:r w:rsidR="00DF50BD" w:rsidRPr="00706676">
        <w:rPr>
          <w:lang w:val="en-US"/>
        </w:rPr>
        <w:t xml:space="preserve"> API)</w:t>
      </w:r>
      <w:r w:rsidR="00600170">
        <w:rPr>
          <w:lang w:val="en-US"/>
        </w:rPr>
        <w:t>.</w:t>
      </w:r>
    </w:p>
    <w:p w14:paraId="74AAA76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ГБ</w:t>
      </w:r>
      <w:r w:rsidRPr="00FF36D9">
        <w:rPr>
          <w:lang w:val="en-US"/>
        </w:rPr>
        <w:t xml:space="preserve"> – </w:t>
      </w:r>
      <w:r w:rsidRPr="00771DDF">
        <w:t>гигабайт</w:t>
      </w:r>
      <w:r w:rsidRPr="00FF36D9">
        <w:rPr>
          <w:lang w:val="en-US"/>
        </w:rPr>
        <w:t>.</w:t>
      </w:r>
    </w:p>
    <w:p w14:paraId="51E57C1A" w14:textId="77777777" w:rsidR="00771DDF" w:rsidRPr="00FF36D9" w:rsidRDefault="00771DDF" w:rsidP="00771DDF">
      <w:pPr>
        <w:ind w:left="851" w:firstLine="0"/>
        <w:jc w:val="left"/>
        <w:rPr>
          <w:lang w:val="en-US"/>
        </w:rPr>
      </w:pPr>
      <w:r w:rsidRPr="00771DDF">
        <w:t>ГГц</w:t>
      </w:r>
      <w:r w:rsidRPr="00FF36D9">
        <w:rPr>
          <w:lang w:val="en-US"/>
        </w:rPr>
        <w:t xml:space="preserve"> – </w:t>
      </w:r>
      <w:r w:rsidRPr="00771DDF">
        <w:t>гигагерц</w:t>
      </w:r>
      <w:r w:rsidRPr="00FF36D9">
        <w:rPr>
          <w:lang w:val="en-US"/>
        </w:rPr>
        <w:t>.</w:t>
      </w:r>
    </w:p>
    <w:p w14:paraId="3C606E4A" w14:textId="77777777" w:rsidR="00771DDF" w:rsidRPr="00FF36D9" w:rsidRDefault="00771DDF" w:rsidP="00771DDF">
      <w:pPr>
        <w:jc w:val="left"/>
        <w:rPr>
          <w:lang w:val="en-US"/>
        </w:rPr>
      </w:pPr>
    </w:p>
    <w:p w14:paraId="2EA0D211" w14:textId="77777777" w:rsidR="00DF50BD" w:rsidRPr="00706676" w:rsidRDefault="00DF50BD" w:rsidP="007B05C6">
      <w:pPr>
        <w:rPr>
          <w:lang w:val="en-US"/>
        </w:rPr>
      </w:pPr>
    </w:p>
    <w:p w14:paraId="2B018745" w14:textId="786AA7F4" w:rsidR="007B05C6" w:rsidRPr="00706676" w:rsidRDefault="007B05C6" w:rsidP="007B05C6">
      <w:pPr>
        <w:ind w:firstLine="0"/>
        <w:rPr>
          <w:lang w:val="en-US"/>
        </w:rPr>
      </w:pPr>
    </w:p>
    <w:p w14:paraId="460AA15E" w14:textId="74AF25A6" w:rsidR="006A73E1" w:rsidRPr="00706676" w:rsidRDefault="006A73E1" w:rsidP="00EA1009">
      <w:pPr>
        <w:rPr>
          <w:lang w:val="en-US"/>
        </w:rPr>
      </w:pPr>
    </w:p>
    <w:p w14:paraId="38600864" w14:textId="7D888C5C" w:rsidR="00592879" w:rsidRDefault="00592879" w:rsidP="00592879">
      <w:pPr>
        <w:pStyle w:val="1"/>
      </w:pPr>
      <w:bookmarkStart w:id="5" w:name="_Toc210058239"/>
      <w:r>
        <w:lastRenderedPageBreak/>
        <w:t>Основные сведения о разработке</w:t>
      </w:r>
      <w:bookmarkEnd w:id="5"/>
    </w:p>
    <w:p w14:paraId="28F1AB69" w14:textId="09D9427B" w:rsidR="008650D0" w:rsidRPr="001A5751" w:rsidRDefault="008650D0" w:rsidP="00447214">
      <w:r>
        <w:t xml:space="preserve">В данном разделе предоставлены основные сведения о </w:t>
      </w:r>
      <w:r w:rsidR="00447214" w:rsidRPr="003C0EE4">
        <w:t>разработк</w:t>
      </w:r>
      <w:r w:rsidR="00447214">
        <w:t>е</w:t>
      </w:r>
      <w:r w:rsidR="00447214" w:rsidRPr="003C0EE4">
        <w:t xml:space="preserve"> </w:t>
      </w:r>
      <w:r w:rsidR="00A70EFA" w:rsidRPr="00A70EFA">
        <w:t>мобильного приложения для жителей жилого комплекса</w:t>
      </w:r>
      <w:r w:rsidR="001A5751" w:rsidRPr="001A5751">
        <w:t>.</w:t>
      </w:r>
    </w:p>
    <w:p w14:paraId="41078D8B" w14:textId="665A6E91" w:rsidR="00F91124" w:rsidRDefault="00A52CF3" w:rsidP="00A52CF3">
      <w:pPr>
        <w:pStyle w:val="2"/>
      </w:pPr>
      <w:bookmarkStart w:id="6" w:name="_Toc210058240"/>
      <w:r>
        <w:t>Наименование разработки</w:t>
      </w:r>
      <w:bookmarkEnd w:id="6"/>
    </w:p>
    <w:p w14:paraId="099E9578" w14:textId="7AD5AD8F" w:rsidR="00E629F3" w:rsidRPr="00E629F3" w:rsidRDefault="00E629F3" w:rsidP="00E629F3">
      <w:r>
        <w:t>Наименование данной разработки – «</w:t>
      </w:r>
      <w:r w:rsidR="00F63A13">
        <w:t>Домовой</w:t>
      </w:r>
      <w:r>
        <w:t>».</w:t>
      </w:r>
    </w:p>
    <w:p w14:paraId="4D0F4268" w14:textId="1ED491D0" w:rsidR="00A52CF3" w:rsidRPr="007B05C6" w:rsidRDefault="00A52CF3" w:rsidP="00A52CF3">
      <w:pPr>
        <w:pStyle w:val="2"/>
      </w:pPr>
      <w:bookmarkStart w:id="7" w:name="_Toc210058241"/>
      <w:r w:rsidRPr="007B05C6">
        <w:t>Цель и задачи</w:t>
      </w:r>
      <w:bookmarkEnd w:id="7"/>
    </w:p>
    <w:p w14:paraId="667D8F81" w14:textId="77777777" w:rsidR="007C23D4" w:rsidRDefault="00100CCC" w:rsidP="007C23D4">
      <w:r w:rsidRPr="00100CCC">
        <w:t>Цель разработки — создание мобильного приложения для удобного взаимодействия жителей с управляющей компанией и получения актуальной информации о жилом комплексе и районе.</w:t>
      </w:r>
      <w:r w:rsidR="007C23D4">
        <w:t xml:space="preserve"> </w:t>
      </w:r>
      <w:r w:rsidRPr="00100CCC">
        <w:t>Результат внедрения — упрощение подачи обращений, снижение нагрузки на сотрудников УК и оперативное информирование жителей.</w:t>
      </w:r>
      <w:r>
        <w:t xml:space="preserve"> </w:t>
      </w:r>
    </w:p>
    <w:p w14:paraId="3F40C354" w14:textId="0C885DA7" w:rsidR="00100CCC" w:rsidRPr="00100CCC" w:rsidRDefault="00100CCC" w:rsidP="007C23D4">
      <w:r w:rsidRPr="00100CCC">
        <w:t>Для достижения цели необходимо:</w:t>
      </w:r>
    </w:p>
    <w:p w14:paraId="7087EB96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Реализовать функционал подачи обращений и заявлений для взаимодействия пользователей с управляющей компанией.</w:t>
      </w:r>
    </w:p>
    <w:p w14:paraId="2965C551" w14:textId="545E0D2C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>
        <w:t>Реализовать</w:t>
      </w:r>
      <w:r w:rsidRPr="00503FA8">
        <w:t xml:space="preserve"> систему push-уведомлений для информирования пользователей о событиях, новостях и изменениях в жилом комплексе.</w:t>
      </w:r>
    </w:p>
    <w:p w14:paraId="404F8D84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ленту новостей для отображения актуальной информации о жилом комплексе и районе (новости, объявления, контактные данные управляющей компании).</w:t>
      </w:r>
    </w:p>
    <w:p w14:paraId="46F4D9AB" w14:textId="77777777" w:rsidR="00503FA8" w:rsidRPr="00503FA8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Создать административную веб-панель для сотрудников управляющей компании с функциями управления контентом (включая ленту новостей) и учетными записями пользователей.</w:t>
      </w:r>
    </w:p>
    <w:p w14:paraId="00F86005" w14:textId="3CE7877C" w:rsidR="005C3A59" w:rsidRDefault="00503FA8" w:rsidP="00503FA8">
      <w:pPr>
        <w:pStyle w:val="a4"/>
        <w:numPr>
          <w:ilvl w:val="0"/>
          <w:numId w:val="22"/>
        </w:numPr>
        <w:ind w:left="0" w:firstLine="709"/>
      </w:pPr>
      <w:r w:rsidRPr="00503FA8">
        <w:t>Разработать функционал для создания, редактирования и управления учетными записями пользователей (регистрация, аутентификация, верификация, обновление личных данных, смена пароля).</w:t>
      </w:r>
    </w:p>
    <w:p w14:paraId="52EDEC11" w14:textId="3164E5F8" w:rsidR="00A52CF3" w:rsidRPr="007B05C6" w:rsidRDefault="00847368" w:rsidP="00847368">
      <w:pPr>
        <w:pStyle w:val="2"/>
      </w:pPr>
      <w:bookmarkStart w:id="8" w:name="_Toc210058242"/>
      <w:r w:rsidRPr="007B05C6">
        <w:t>Сведения об участниках разработки</w:t>
      </w:r>
      <w:bookmarkEnd w:id="8"/>
    </w:p>
    <w:p w14:paraId="4BACB0D6" w14:textId="0487E361" w:rsidR="0045338A" w:rsidRDefault="0045338A" w:rsidP="0045338A">
      <w:r>
        <w:t>Исполнителем является студент Колледжа ФГБОУ ВО «Вятский государственный университет» учебной группы ИСПк-403-52-00 Корюков Павел Дмитриевич.</w:t>
      </w:r>
    </w:p>
    <w:p w14:paraId="60C210E3" w14:textId="77777777" w:rsidR="00BE5F71" w:rsidRDefault="00BE5F71" w:rsidP="00BE5F71">
      <w:r>
        <w:t>Заказчиком проекта является преподаватель по учебной практике Колледжа ФГБОУ ВО «Вятский государственный университет» Долженкова Мария Львовна.</w:t>
      </w:r>
    </w:p>
    <w:p w14:paraId="7B5F233E" w14:textId="7148F808" w:rsidR="00143F54" w:rsidRPr="00D76D98" w:rsidRDefault="00D5735F" w:rsidP="00D5735F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A193ADC" w14:textId="4639B90C" w:rsidR="00847368" w:rsidRDefault="00847368" w:rsidP="00847368">
      <w:pPr>
        <w:pStyle w:val="2"/>
      </w:pPr>
      <w:bookmarkStart w:id="9" w:name="_Toc210058243"/>
      <w:r>
        <w:lastRenderedPageBreak/>
        <w:t>Сроки разработки</w:t>
      </w:r>
      <w:bookmarkEnd w:id="9"/>
    </w:p>
    <w:p w14:paraId="5E3EDE21" w14:textId="40842B88" w:rsidR="008C48EA" w:rsidRDefault="008C48EA" w:rsidP="008C48EA">
      <w:r>
        <w:t xml:space="preserve">Начало разработки: </w:t>
      </w:r>
      <w:r w:rsidR="00F75F76" w:rsidRPr="00A526ED">
        <w:rPr>
          <w:highlight w:val="yellow"/>
        </w:rPr>
        <w:t>1</w:t>
      </w:r>
      <w:r w:rsidR="00A73AFC" w:rsidRPr="00A526ED">
        <w:rPr>
          <w:highlight w:val="yellow"/>
          <w:lang w:val="en-US"/>
        </w:rPr>
        <w:t>9</w:t>
      </w:r>
      <w:r w:rsidRPr="00A526ED">
        <w:rPr>
          <w:highlight w:val="yellow"/>
        </w:rPr>
        <w:t>.09.202</w:t>
      </w:r>
      <w:r w:rsidR="00F75F76" w:rsidRPr="00A526ED">
        <w:rPr>
          <w:highlight w:val="yellow"/>
        </w:rPr>
        <w:t>5</w:t>
      </w:r>
      <w:r w:rsidRPr="00A526ED">
        <w:rPr>
          <w:highlight w:val="yellow"/>
        </w:rPr>
        <w:t>.</w:t>
      </w:r>
    </w:p>
    <w:p w14:paraId="45B69635" w14:textId="6AC5CD68" w:rsidR="008C48EA" w:rsidRPr="008C48EA" w:rsidRDefault="008C48EA" w:rsidP="008C48EA">
      <w:r>
        <w:t xml:space="preserve">Конец разработки: </w:t>
      </w:r>
      <w:r w:rsidR="00A73AFC" w:rsidRPr="00A526ED">
        <w:rPr>
          <w:highlight w:val="yellow"/>
        </w:rPr>
        <w:t>.11.2025</w:t>
      </w:r>
    </w:p>
    <w:p w14:paraId="65EBEE70" w14:textId="7A329168" w:rsidR="00847368" w:rsidRDefault="00847368" w:rsidP="00847368">
      <w:pPr>
        <w:pStyle w:val="2"/>
      </w:pPr>
      <w:bookmarkStart w:id="10" w:name="_Toc210058244"/>
      <w:r>
        <w:t>Назначение разработки</w:t>
      </w:r>
      <w:bookmarkEnd w:id="10"/>
    </w:p>
    <w:p w14:paraId="1A25028F" w14:textId="4432BAF6" w:rsidR="0052496B" w:rsidRPr="0052496B" w:rsidRDefault="0052496B" w:rsidP="0052496B">
      <w:r>
        <w:t>В данном разделе представлено назначение</w:t>
      </w:r>
      <w:r w:rsidR="0045182D">
        <w:t xml:space="preserve"> разработки информационной системы.</w:t>
      </w:r>
    </w:p>
    <w:p w14:paraId="010130B5" w14:textId="26C0B382" w:rsidR="00A00224" w:rsidRDefault="00A00224" w:rsidP="000E06F3">
      <w:pPr>
        <w:pStyle w:val="3"/>
        <w:rPr>
          <w:lang w:val="en-US"/>
        </w:rPr>
      </w:pPr>
      <w:bookmarkStart w:id="11" w:name="_Toc210058245"/>
      <w:r w:rsidRPr="00327A10">
        <w:t>Функциональное назначение</w:t>
      </w:r>
      <w:bookmarkEnd w:id="11"/>
    </w:p>
    <w:p w14:paraId="6DFB63F3" w14:textId="62D33185" w:rsidR="00B66E2A" w:rsidRPr="00B66E2A" w:rsidRDefault="007B7ECD" w:rsidP="007B7ECD">
      <w:bookmarkStart w:id="12" w:name="_Toc210058246"/>
      <w:r>
        <w:t xml:space="preserve">Функциональное назначение мобильного приложения заключается в автоматизации процессов взаимодействия жителей с управляющей компанией. Система обеспечивает предоставление актуальной информации о жилом комплексе и районе, подачу обращений и заявлений, получение push-уведомлений о событиях и объявлениях, а также отображение </w:t>
      </w:r>
      <w:r w:rsidR="005876DB">
        <w:t xml:space="preserve">ленты </w:t>
      </w:r>
      <w:r>
        <w:t>новостей и контактной информации управляющей компании.</w:t>
      </w:r>
    </w:p>
    <w:p w14:paraId="71F9BF52" w14:textId="7BA2F3B5" w:rsidR="00A00224" w:rsidRPr="00EA47D9" w:rsidRDefault="00A00224" w:rsidP="000E06F3">
      <w:pPr>
        <w:pStyle w:val="3"/>
      </w:pPr>
      <w:r w:rsidRPr="00327A10">
        <w:t>Эксплуатационное назначение</w:t>
      </w:r>
      <w:bookmarkEnd w:id="12"/>
    </w:p>
    <w:p w14:paraId="6314DD34" w14:textId="6E53F0EC" w:rsidR="005A6711" w:rsidRPr="007E463D" w:rsidRDefault="007B7ECD" w:rsidP="007B7ECD">
      <w:r>
        <w:t>Мобильное приложение может быть использовано жителями жилых комплексов для быстрого доступа к информации о доме и инфраструктуре района, а также для взаимодействия с управляющей компанией. Система также предназначена для сотрудников управляющих компаний для администрирования пользователей, обработки обращений, рассылки уведомлений и публикации новостей, что способствует повышению эффективности управления и повышению качества обслуживания жителей</w:t>
      </w:r>
      <w:r w:rsidR="00603AF4">
        <w:t>.</w:t>
      </w:r>
    </w:p>
    <w:p w14:paraId="41CED6DE" w14:textId="4C5608A7" w:rsidR="00592879" w:rsidRDefault="00E61B22" w:rsidP="00E61B22">
      <w:pPr>
        <w:pStyle w:val="1"/>
      </w:pPr>
      <w:bookmarkStart w:id="13" w:name="_Toc210058247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3"/>
    </w:p>
    <w:p w14:paraId="44E79354" w14:textId="77777777" w:rsidR="002F145A" w:rsidRDefault="002F145A" w:rsidP="002F145A">
      <w:r>
        <w:t>Информационные системы для управления жилыми комплексами и взаимодействия жильцов с управляющей компанией представляют собой комплексные программные решения, направленные на обеспечение комфортного проживания и эффективного обслуживания многоквартирных домов. Появление и широкое распространение подобных платформ обусловлено стремительным ростом числа многоквартирных домов, значительным увеличением нагрузки на управляющие организации и растущей потребностью жильцов в удобных цифровых инструментах для оперативного решения бытовых и организационных вопросов.</w:t>
      </w:r>
    </w:p>
    <w:p w14:paraId="7635280A" w14:textId="4F77E982" w:rsidR="002F145A" w:rsidRDefault="002F145A" w:rsidP="002F145A">
      <w:r>
        <w:t>До появления цифровых технологий коммуникация между жильцами и управляющими компаниями ограничивалась</w:t>
      </w:r>
      <w:r w:rsidR="0008373A">
        <w:t xml:space="preserve"> </w:t>
      </w:r>
      <w:r>
        <w:t xml:space="preserve">бумажными объявлениями в подъездах, телефонными звонками и личным посещением </w:t>
      </w:r>
      <w:r w:rsidR="001C2F53">
        <w:t>офиса</w:t>
      </w:r>
      <w:r>
        <w:t>. Такой формат взаимодействия был крайне неудобен для обеих сторон, требовал значительных временных затрат и часто приводил к задержкам в решении важных вопросов. Жильцы вынуждены были подстраиваться под график работы офиса, терять время в очередях, а сотрудники управляющих компаний сталкивались с перегруженностью телефонных линий и необходимостью вручную обрабатывать многочисленные обращения.</w:t>
      </w:r>
    </w:p>
    <w:p w14:paraId="294A5770" w14:textId="2B6411B6" w:rsidR="0074254F" w:rsidRPr="0074254F" w:rsidRDefault="002F145A" w:rsidP="002F145A">
      <w:r>
        <w:t>Развитие мобильных технологий в последнее десятилетие открыли принципиально новые возможности для автоматизации и оптимизации данных процессов. Появились специализированные мобильные приложения и веб-платформы, которые позволяют жильцам круглосуточно получать актуальную информацию, оперативно подавать заявки, отслеживать статус их выполнения и взаимодействовать с управляющей компанией в удобном цифровом формате без необходимости личного присутствия.</w:t>
      </w:r>
      <w:r w:rsidR="00701607">
        <w:t xml:space="preserve"> </w:t>
      </w:r>
    </w:p>
    <w:p w14:paraId="1DEF4FB5" w14:textId="77777777" w:rsidR="00B13870" w:rsidRDefault="00B96398" w:rsidP="00B773CC">
      <w:pPr>
        <w:ind w:firstLine="709"/>
      </w:pPr>
      <w:r w:rsidRPr="00B96398">
        <w:t>Целевая аудитория таких систем включает две основные группы пользователей</w:t>
      </w:r>
      <w:r w:rsidR="00217039">
        <w:t>. С</w:t>
      </w:r>
      <w:r w:rsidRPr="00B96398">
        <w:t xml:space="preserve"> одной стороны, это жильцы многоквартирных домов, стремящиеся к комфортному проживанию и эффективному решению бытовых вопросов без лишних временных затрат</w:t>
      </w:r>
      <w:r w:rsidR="00217039">
        <w:t>.</w:t>
      </w:r>
      <w:r w:rsidRPr="00B96398">
        <w:t xml:space="preserve"> </w:t>
      </w:r>
      <w:r w:rsidR="00B13870">
        <w:t>С</w:t>
      </w:r>
      <w:r w:rsidR="00B13870" w:rsidRPr="00B13870">
        <w:t xml:space="preserve"> другой стороны — специалисты управляющих компаний, которым необходимы удобные инструменты для организации работы, обработки обращений и контроля качества предоставляемых услуг.</w:t>
      </w:r>
      <w:r w:rsidR="00B13870">
        <w:t xml:space="preserve"> </w:t>
      </w:r>
    </w:p>
    <w:p w14:paraId="0C433280" w14:textId="4426C20D" w:rsidR="0074254F" w:rsidRPr="0074254F" w:rsidRDefault="0074254F" w:rsidP="00B773CC">
      <w:pPr>
        <w:ind w:firstLine="709"/>
      </w:pPr>
      <w:r w:rsidRPr="0074254F">
        <w:t>Основные задачи, которые решают данные информационные системы:</w:t>
      </w:r>
    </w:p>
    <w:p w14:paraId="08F51E43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упрощение подачи и обработки заявок жильцов;</w:t>
      </w:r>
    </w:p>
    <w:p w14:paraId="3E96A7F0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информирование жильцов о новостях и объявлениях;</w:t>
      </w:r>
    </w:p>
    <w:p w14:paraId="34B5737C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управление доступом и безопасностью;</w:t>
      </w:r>
    </w:p>
    <w:p w14:paraId="45C1F1D6" w14:textId="77777777" w:rsidR="0074254F" w:rsidRPr="0074254F" w:rsidRDefault="0074254F" w:rsidP="00B773CC">
      <w:pPr>
        <w:pStyle w:val="a4"/>
        <w:numPr>
          <w:ilvl w:val="0"/>
          <w:numId w:val="22"/>
        </w:numPr>
        <w:ind w:left="0" w:firstLine="709"/>
      </w:pPr>
      <w:r w:rsidRPr="0074254F">
        <w:t>повышение комфорта и удовлетворенности жильцов.</w:t>
      </w:r>
    </w:p>
    <w:p w14:paraId="3582FE84" w14:textId="7F6B4A0D" w:rsidR="00A71B91" w:rsidRDefault="00A71B91" w:rsidP="0097550F">
      <w:pPr>
        <w:ind w:firstLine="709"/>
      </w:pPr>
      <w:r>
        <w:t>На данный момент существуют следующие аналоги</w:t>
      </w:r>
      <w:r w:rsidR="0097550F" w:rsidRPr="0097550F">
        <w:t>:</w:t>
      </w:r>
    </w:p>
    <w:p w14:paraId="7A810FB9" w14:textId="77777777" w:rsidR="0097550F" w:rsidRPr="0097550F" w:rsidRDefault="0097550F" w:rsidP="00B13870">
      <w:pPr>
        <w:ind w:firstLine="0"/>
      </w:pPr>
    </w:p>
    <w:p w14:paraId="7D6ADDE6" w14:textId="0602C5FA" w:rsidR="00A71B91" w:rsidRPr="000A3AF1" w:rsidRDefault="00A71B91" w:rsidP="00B773CC">
      <w:pPr>
        <w:ind w:firstLine="709"/>
        <w:rPr>
          <w:b/>
          <w:bCs/>
        </w:rPr>
      </w:pPr>
      <w:r w:rsidRPr="000A3AF1">
        <w:rPr>
          <w:b/>
          <w:bCs/>
        </w:rPr>
        <w:lastRenderedPageBreak/>
        <w:t xml:space="preserve">Аналог №1. </w:t>
      </w:r>
    </w:p>
    <w:p w14:paraId="708F4D9C" w14:textId="44451C99" w:rsidR="0097550F" w:rsidRPr="00463B06" w:rsidRDefault="00A71B91" w:rsidP="0097550F">
      <w:pPr>
        <w:ind w:firstLine="709"/>
      </w:pPr>
      <w:r w:rsidRPr="00463B06">
        <w:t xml:space="preserve">Название: </w:t>
      </w:r>
      <w:r w:rsidRPr="00365928">
        <w:t>Госуслуги.Дом</w:t>
      </w:r>
      <w:r>
        <w:t xml:space="preserve"> </w:t>
      </w:r>
    </w:p>
    <w:p w14:paraId="2B57BF8B" w14:textId="59F3D057" w:rsidR="00A71B91" w:rsidRPr="00365928" w:rsidRDefault="00365928" w:rsidP="00B773CC">
      <w:pPr>
        <w:ind w:firstLine="709"/>
      </w:pPr>
      <w:r w:rsidRPr="00365928">
        <w:t>Государственная платформа для взаимодействия жителей с управляющими компаниями и органами ЖКХ. Интегрирована с ГИС ЖКХ и порталом «Госуслуги», позволяет получать официальную информацию о доме, передавать показания, оплачивать услуги и участвовать в домовых чатах.</w:t>
      </w:r>
      <w:r>
        <w:t xml:space="preserve"> </w:t>
      </w:r>
      <w:r w:rsidR="00A71B91" w:rsidRPr="00365928">
        <w:t xml:space="preserve">Рассмотрим внешний вид аналога №1 (Рис. </w:t>
      </w:r>
      <w:r>
        <w:t>4.</w:t>
      </w:r>
      <w:r w:rsidR="00A71B91" w:rsidRPr="00365928">
        <w:t xml:space="preserve">1). </w:t>
      </w:r>
    </w:p>
    <w:p w14:paraId="605BFF80" w14:textId="35C08E72" w:rsidR="00A71B91" w:rsidRPr="00463B06" w:rsidRDefault="00A71B91" w:rsidP="00365928">
      <w:pPr>
        <w:ind w:firstLine="0"/>
        <w:jc w:val="center"/>
      </w:pPr>
      <w:r>
        <w:rPr>
          <w:noProof/>
        </w:rPr>
        <w:drawing>
          <wp:inline distT="0" distB="0" distL="0" distR="0" wp14:anchorId="37256D34" wp14:editId="17D37FA5">
            <wp:extent cx="1373367" cy="2974574"/>
            <wp:effectExtent l="0" t="0" r="0" b="0"/>
            <wp:docPr id="8345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4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555" cy="30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C0B2" w14:textId="209F5B43" w:rsidR="00A71B91" w:rsidRDefault="00A71B91" w:rsidP="00365928">
      <w:pPr>
        <w:ind w:firstLine="0"/>
        <w:jc w:val="center"/>
      </w:pPr>
      <w:r w:rsidRPr="00463B06">
        <w:t xml:space="preserve">Рисунок </w:t>
      </w:r>
      <w:r w:rsidR="00365928">
        <w:t>4.</w:t>
      </w:r>
      <w:r w:rsidRPr="00463B06">
        <w:t xml:space="preserve">1 – </w:t>
      </w:r>
      <w:r w:rsidRPr="00365928">
        <w:t>Интерфейс приложения Госуслуги Дом</w:t>
      </w:r>
    </w:p>
    <w:p w14:paraId="0E9E356C" w14:textId="77777777" w:rsidR="00A71B91" w:rsidRPr="00463B06" w:rsidRDefault="00A71B91" w:rsidP="00365928"/>
    <w:p w14:paraId="75A4CC57" w14:textId="77777777" w:rsidR="00365928" w:rsidRDefault="00365928" w:rsidP="00365928">
      <w:pPr>
        <w:ind w:firstLine="709"/>
      </w:pPr>
      <w:r w:rsidRPr="00142A97">
        <w:t>Преимущества:</w:t>
      </w:r>
    </w:p>
    <w:p w14:paraId="4695EEB5" w14:textId="68DAF3E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г</w:t>
      </w:r>
      <w:r w:rsidR="00A71B91" w:rsidRPr="00365928">
        <w:t>осударственный проект, интеграция с ГИС ЖКХ и порталом Госуслуг обеспечивает юридическую основу и уверенность в защите данных пользователей</w:t>
      </w:r>
      <w:r w:rsidR="003917F4" w:rsidRPr="003917F4">
        <w:t>;</w:t>
      </w:r>
    </w:p>
    <w:p w14:paraId="00F36C3A" w14:textId="71280E1D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у</w:t>
      </w:r>
      <w:r w:rsidR="00A71B91" w:rsidRPr="00365928">
        <w:t>частие в общедомовых собраниях и голосованиях в электронном виде</w:t>
      </w:r>
      <w:r w:rsidR="003917F4" w:rsidRPr="003917F4">
        <w:t>;</w:t>
      </w:r>
    </w:p>
    <w:p w14:paraId="158B91B7" w14:textId="13A6FD6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о</w:t>
      </w:r>
      <w:r w:rsidR="00A71B91" w:rsidRPr="00365928">
        <w:t>повещения о плановых работах, аварийных ситуациях и отключениях, что позволяет жителям быть в курсе событий и своевременно реагировать.</w:t>
      </w:r>
    </w:p>
    <w:p w14:paraId="53445FD6" w14:textId="3F66D0B0" w:rsidR="00A71B91" w:rsidRDefault="00365928" w:rsidP="00B773CC">
      <w:pPr>
        <w:ind w:firstLine="709"/>
      </w:pPr>
      <w:r>
        <w:t>Н</w:t>
      </w:r>
      <w:r w:rsidR="00A71B91" w:rsidRPr="00507B77">
        <w:t>едостатки:</w:t>
      </w:r>
    </w:p>
    <w:p w14:paraId="71282420" w14:textId="28B264D9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д</w:t>
      </w:r>
      <w:r w:rsidR="00A71B91" w:rsidRPr="00365928">
        <w:t>ля входа необходима учетная запись на портале «Госуслуги», а проблемы с авторизацией на этом портале могут сделать приложение недоступным</w:t>
      </w:r>
      <w:r w:rsidR="003917F4" w:rsidRPr="003917F4">
        <w:t>;</w:t>
      </w:r>
    </w:p>
    <w:p w14:paraId="2BFEC588" w14:textId="79664E91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ч</w:t>
      </w:r>
      <w:r w:rsidR="00A71B91" w:rsidRPr="00365928">
        <w:t>астые технические ошибки, вылеты приложения и потеря данных усложняют использование</w:t>
      </w:r>
      <w:r w:rsidR="003917F4" w:rsidRPr="003917F4">
        <w:t>;</w:t>
      </w:r>
    </w:p>
    <w:p w14:paraId="2369017E" w14:textId="79AB2191" w:rsidR="00B773CC" w:rsidRPr="00B773CC" w:rsidRDefault="00B773CC" w:rsidP="00B773CC">
      <w:pPr>
        <w:pStyle w:val="a4"/>
        <w:numPr>
          <w:ilvl w:val="0"/>
          <w:numId w:val="22"/>
        </w:numPr>
        <w:ind w:left="0" w:firstLine="709"/>
      </w:pPr>
      <w:r>
        <w:t>а</w:t>
      </w:r>
      <w:r w:rsidR="00A71B91" w:rsidRPr="00365928">
        <w:t>дреса и платежи могут отображаться некорректно, что требует проверки через УК или ГИС ЖКХ.</w:t>
      </w:r>
    </w:p>
    <w:p w14:paraId="230FF331" w14:textId="77777777" w:rsidR="0097550F" w:rsidRPr="00B773CC" w:rsidRDefault="0097550F" w:rsidP="0097550F">
      <w:pPr>
        <w:ind w:firstLine="0"/>
      </w:pPr>
    </w:p>
    <w:p w14:paraId="6EBB7C1C" w14:textId="2C310F89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 xml:space="preserve">Аналог №2. </w:t>
      </w:r>
    </w:p>
    <w:p w14:paraId="299526EC" w14:textId="74888148" w:rsidR="00A71B91" w:rsidRPr="00B773CC" w:rsidRDefault="00A71B91" w:rsidP="00B773CC">
      <w:pPr>
        <w:ind w:firstLine="709"/>
      </w:pPr>
      <w:r w:rsidRPr="00B773CC">
        <w:t>Название: Doma.ai</w:t>
      </w:r>
    </w:p>
    <w:p w14:paraId="409DAE37" w14:textId="19C6CB59" w:rsidR="00A71B91" w:rsidRPr="00B773CC" w:rsidRDefault="00365928" w:rsidP="00B773CC">
      <w:pPr>
        <w:ind w:firstLine="709"/>
      </w:pPr>
      <w:r w:rsidRPr="00B773CC">
        <w:t xml:space="preserve">Цифровое решение для «умных домов» и управляющих компаний. Объединяет функции заявок, чатов, видеонаблюдения и домофонии, а также включает витрину дополнительных сервисов для жителей и инструментов для УК. </w:t>
      </w:r>
      <w:r w:rsidR="00A71B91" w:rsidRPr="00B773CC">
        <w:t xml:space="preserve">Рассмотрим внешний вид аналога №2 (Рис. </w:t>
      </w:r>
      <w:r w:rsidRPr="00B773CC">
        <w:t>4.</w:t>
      </w:r>
      <w:r w:rsidR="00A71B91" w:rsidRPr="00B773CC">
        <w:t xml:space="preserve">2). </w:t>
      </w:r>
    </w:p>
    <w:p w14:paraId="5DC56CCF" w14:textId="476A3D1C" w:rsidR="00A71B91" w:rsidRPr="00365928" w:rsidRDefault="00365928" w:rsidP="00365928">
      <w:pPr>
        <w:jc w:val="center"/>
      </w:pPr>
      <w:r w:rsidRPr="00365928">
        <w:rPr>
          <w:noProof/>
        </w:rPr>
        <w:drawing>
          <wp:inline distT="0" distB="0" distL="0" distR="0" wp14:anchorId="51B73EC0" wp14:editId="55013F32">
            <wp:extent cx="3752639" cy="2419350"/>
            <wp:effectExtent l="0" t="0" r="635" b="0"/>
            <wp:docPr id="418391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1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635" cy="24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274" w14:textId="7F3C8C62" w:rsidR="00A71B91" w:rsidRDefault="00A71B91" w:rsidP="00365928">
      <w:pPr>
        <w:jc w:val="center"/>
      </w:pPr>
      <w:r w:rsidRPr="00365928">
        <w:t xml:space="preserve">Рисунок </w:t>
      </w:r>
      <w:r w:rsidR="00365928">
        <w:t>4.</w:t>
      </w:r>
      <w:r w:rsidRPr="00365928">
        <w:t>2 – Интерфейс приложения Doma.ai</w:t>
      </w:r>
    </w:p>
    <w:p w14:paraId="69E15D37" w14:textId="77777777" w:rsidR="00365928" w:rsidRPr="00365928" w:rsidRDefault="00365928" w:rsidP="00365928">
      <w:pPr>
        <w:jc w:val="center"/>
      </w:pPr>
    </w:p>
    <w:p w14:paraId="43CF14E7" w14:textId="77777777" w:rsidR="00A71B91" w:rsidRDefault="00A71B91" w:rsidP="00B773CC">
      <w:pPr>
        <w:ind w:firstLine="709"/>
      </w:pPr>
      <w:r w:rsidRPr="00142A97">
        <w:t>Преимущества:</w:t>
      </w:r>
    </w:p>
    <w:p w14:paraId="6656D89A" w14:textId="2B0C0592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п</w:t>
      </w:r>
      <w:r w:rsidR="00A71B91" w:rsidRPr="00365928">
        <w:t>оддержка систем видеонаблюдения, домофонии и других IoT-решений позволяет жителям управлять умными устройствами (например, камерами, освещением) через единое приложение</w:t>
      </w:r>
      <w:r w:rsidR="003917F4" w:rsidRPr="003917F4">
        <w:t>;</w:t>
      </w:r>
    </w:p>
    <w:p w14:paraId="2CC081E2" w14:textId="3830E844" w:rsidR="00A71B91" w:rsidRPr="00365928" w:rsidRDefault="00A71B91" w:rsidP="00365928">
      <w:pPr>
        <w:pStyle w:val="a4"/>
        <w:numPr>
          <w:ilvl w:val="0"/>
          <w:numId w:val="22"/>
        </w:numPr>
        <w:ind w:left="0" w:firstLine="709"/>
      </w:pPr>
      <w:r w:rsidRPr="00365928">
        <w:t>подача заявок с фото/видео, отслеживание статуса, чат с УК, что сокращает необходимость звонков</w:t>
      </w:r>
      <w:r w:rsidR="003917F4" w:rsidRPr="003917F4">
        <w:t>;</w:t>
      </w:r>
    </w:p>
    <w:p w14:paraId="70439131" w14:textId="786BB506" w:rsidR="00A71B91" w:rsidRPr="00365928" w:rsidRDefault="00B773CC" w:rsidP="00365928">
      <w:pPr>
        <w:pStyle w:val="a4"/>
        <w:numPr>
          <w:ilvl w:val="0"/>
          <w:numId w:val="22"/>
        </w:numPr>
        <w:ind w:left="0" w:firstLine="709"/>
      </w:pPr>
      <w:r>
        <w:t>в</w:t>
      </w:r>
      <w:r w:rsidR="00A71B91" w:rsidRPr="00365928">
        <w:t>озможность заказа дополнительных услуг (уборка, ремонт) через приложение, что удобно для жителей и выгодно для УК.</w:t>
      </w:r>
    </w:p>
    <w:p w14:paraId="48267437" w14:textId="77777777" w:rsidR="00A71B91" w:rsidRDefault="00A71B91" w:rsidP="00365928">
      <w:pPr>
        <w:ind w:firstLine="709"/>
      </w:pPr>
      <w:r w:rsidRPr="00142A97">
        <w:t>Недостатки:</w:t>
      </w:r>
    </w:p>
    <w:p w14:paraId="5A4AED88" w14:textId="309EC52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и</w:t>
      </w:r>
      <w:r w:rsidR="00A71B91" w:rsidRPr="00365928">
        <w:t>нтеграция умного дома и оборудования требует значительных затрат и сложной настройки</w:t>
      </w:r>
      <w:r w:rsidR="003917F4" w:rsidRPr="003917F4">
        <w:t>;</w:t>
      </w:r>
    </w:p>
    <w:p w14:paraId="07876FF9" w14:textId="380A118D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т</w:t>
      </w:r>
      <w:r w:rsidR="00A71B91" w:rsidRPr="00365928">
        <w:t>ехническое обслуживание, обновления и совместимость IoT-устройств могут быть проблематичны</w:t>
      </w:r>
      <w:r w:rsidR="003917F4" w:rsidRPr="003917F4">
        <w:t>;</w:t>
      </w:r>
    </w:p>
    <w:p w14:paraId="71DF56B5" w14:textId="70C576C4" w:rsidR="00A71B91" w:rsidRPr="00365928" w:rsidRDefault="0097550F" w:rsidP="00365928">
      <w:pPr>
        <w:pStyle w:val="a4"/>
        <w:numPr>
          <w:ilvl w:val="0"/>
          <w:numId w:val="22"/>
        </w:numPr>
        <w:ind w:left="0" w:firstLine="709"/>
      </w:pPr>
      <w:r>
        <w:t>н</w:t>
      </w:r>
      <w:r w:rsidR="00A71B91" w:rsidRPr="00365928">
        <w:t>е во всех домах / регионах есть компании, готовые и способные подключать такие сервисы.</w:t>
      </w:r>
    </w:p>
    <w:p w14:paraId="360E876E" w14:textId="77777777" w:rsidR="0097550F" w:rsidRDefault="0097550F" w:rsidP="00A71B91"/>
    <w:p w14:paraId="22B9131F" w14:textId="77777777" w:rsidR="0097550F" w:rsidRPr="0097550F" w:rsidRDefault="0097550F" w:rsidP="00A71B91"/>
    <w:p w14:paraId="0C8A3BA2" w14:textId="77777777" w:rsidR="00A71B91" w:rsidRPr="00463B06" w:rsidRDefault="00A71B91" w:rsidP="00B773CC">
      <w:pPr>
        <w:ind w:firstLine="709"/>
        <w:rPr>
          <w:b/>
          <w:bCs/>
        </w:rPr>
      </w:pPr>
      <w:r w:rsidRPr="00463B06">
        <w:rPr>
          <w:b/>
          <w:bCs/>
        </w:rPr>
        <w:lastRenderedPageBreak/>
        <w:t>Аналог №3.</w:t>
      </w:r>
    </w:p>
    <w:p w14:paraId="2E1E6C7A" w14:textId="5993CA82" w:rsidR="00A71B91" w:rsidRPr="00EB38C1" w:rsidRDefault="00A71B91" w:rsidP="00B773CC">
      <w:pPr>
        <w:ind w:firstLine="709"/>
      </w:pPr>
      <w:r w:rsidRPr="00463B06">
        <w:t xml:space="preserve">Название: </w:t>
      </w:r>
      <w:r w:rsidR="00365928" w:rsidRPr="00B773CC">
        <w:t>Умное ЖКХ</w:t>
      </w:r>
    </w:p>
    <w:p w14:paraId="50B1A33C" w14:textId="18D047AD" w:rsidR="00A71B91" w:rsidRPr="00B773CC" w:rsidRDefault="0097550F" w:rsidP="0097550F">
      <w:pPr>
        <w:ind w:firstLine="709"/>
      </w:pPr>
      <w:r w:rsidRPr="0097550F">
        <w:t>Приложение для жителей и управляющих компаний, объединяющее подачу заявок, оплату услуг, управление «умным домом», бронирование ресурсов и получение уведомлений. Поддерживает интеграцию с российскими сервисами для удобного документооборота и общения между жильцами и УК.</w:t>
      </w:r>
      <w:r w:rsidR="00B773CC">
        <w:t xml:space="preserve"> </w:t>
      </w:r>
      <w:r w:rsidR="00A71B91" w:rsidRPr="00B773CC">
        <w:t xml:space="preserve">Рассмотрим внешний вид аналога №3 (Рис. </w:t>
      </w:r>
      <w:r w:rsidR="00B773CC">
        <w:t>4.</w:t>
      </w:r>
      <w:r w:rsidR="00A71B91" w:rsidRPr="00B773CC">
        <w:t xml:space="preserve">3). </w:t>
      </w:r>
    </w:p>
    <w:p w14:paraId="49D012C2" w14:textId="5E332148" w:rsidR="00A71B91" w:rsidRPr="00463B06" w:rsidRDefault="00365928" w:rsidP="00B773CC">
      <w:pPr>
        <w:ind w:firstLine="0"/>
        <w:jc w:val="center"/>
      </w:pPr>
      <w:r w:rsidRPr="00B773CC">
        <w:rPr>
          <w:noProof/>
        </w:rPr>
        <w:drawing>
          <wp:inline distT="0" distB="0" distL="0" distR="0" wp14:anchorId="6A90AC02" wp14:editId="5A5B0330">
            <wp:extent cx="3327739" cy="2451100"/>
            <wp:effectExtent l="0" t="0" r="6350" b="6350"/>
            <wp:docPr id="19185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0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25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6DC6" w14:textId="6057683A" w:rsidR="00A71B91" w:rsidRPr="00463B06" w:rsidRDefault="00A71B91" w:rsidP="00B773CC">
      <w:pPr>
        <w:ind w:firstLine="0"/>
        <w:jc w:val="center"/>
      </w:pPr>
      <w:r w:rsidRPr="00463B06">
        <w:t xml:space="preserve">Рисунок </w:t>
      </w:r>
      <w:r w:rsidR="00B773CC">
        <w:t>4.</w:t>
      </w:r>
      <w:r w:rsidRPr="00463B06">
        <w:t xml:space="preserve">3 – </w:t>
      </w:r>
      <w:r w:rsidR="00B773CC" w:rsidRPr="00B773CC">
        <w:t>Интерфейс приложения Умное ЖКХ</w:t>
      </w:r>
    </w:p>
    <w:p w14:paraId="30BC21D8" w14:textId="77777777" w:rsidR="00A71B91" w:rsidRPr="00463B06" w:rsidRDefault="00A71B91" w:rsidP="00A71B91"/>
    <w:p w14:paraId="3C6B17F0" w14:textId="77777777" w:rsidR="00A71B91" w:rsidRDefault="00A71B91" w:rsidP="00B773CC">
      <w:pPr>
        <w:ind w:firstLine="709"/>
      </w:pPr>
      <w:r w:rsidRPr="00511552">
        <w:t>Преимущества:</w:t>
      </w:r>
    </w:p>
    <w:p w14:paraId="6795D39E" w14:textId="30A81EA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б</w:t>
      </w:r>
      <w:r w:rsidR="00B773CC" w:rsidRPr="00B773CC">
        <w:t>ронирование парковочных мест, управление устройствами умной квартиры (например, умные розетки, климат-контроль) и простая подача заявок, особенно в новых ЖК</w:t>
      </w:r>
      <w:r w:rsidRPr="003917F4">
        <w:t>;</w:t>
      </w:r>
    </w:p>
    <w:p w14:paraId="79E449CF" w14:textId="391F7385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и</w:t>
      </w:r>
      <w:r w:rsidR="00B773CC" w:rsidRPr="00B773CC">
        <w:t>нтеграция с мини-приложениями для заказа услуг (например, уборка, сантехнические работы) через нейросеть, что повышает доход УК и удобство жителей</w:t>
      </w:r>
      <w:r w:rsidR="00F14500" w:rsidRPr="00F14500">
        <w:t>;</w:t>
      </w:r>
    </w:p>
    <w:p w14:paraId="45F07C3D" w14:textId="09685F2A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>одключение к мессенджеру Max и SberCRM для чатов и документооборота, снижая нагрузку на диспетчеров.</w:t>
      </w:r>
    </w:p>
    <w:p w14:paraId="35DB1BAF" w14:textId="597F1203" w:rsidR="00B773CC" w:rsidRPr="00B773CC" w:rsidRDefault="00B773CC" w:rsidP="00B773CC">
      <w:pPr>
        <w:ind w:firstLine="709"/>
        <w:rPr>
          <w:lang w:val="en-US"/>
        </w:rPr>
      </w:pPr>
      <w:r w:rsidRPr="00B773CC">
        <w:t>Недостатки</w:t>
      </w:r>
      <w:r>
        <w:rPr>
          <w:lang w:val="en-US"/>
        </w:rPr>
        <w:t>:</w:t>
      </w:r>
    </w:p>
    <w:p w14:paraId="31C1D527" w14:textId="3321193F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удобного механизма для оценки работы УК или оставления отзывов о качестве услуг</w:t>
      </w:r>
      <w:r w:rsidR="00F14500" w:rsidRPr="00F14500">
        <w:t>;</w:t>
      </w:r>
    </w:p>
    <w:p w14:paraId="741B0511" w14:textId="7B0E66FE" w:rsidR="00B773CC" w:rsidRPr="00B773CC" w:rsidRDefault="003917F4" w:rsidP="00B773CC">
      <w:pPr>
        <w:pStyle w:val="a4"/>
        <w:numPr>
          <w:ilvl w:val="0"/>
          <w:numId w:val="22"/>
        </w:numPr>
        <w:ind w:left="0" w:firstLine="709"/>
      </w:pPr>
      <w:r>
        <w:t>п</w:t>
      </w:r>
      <w:r w:rsidR="00B773CC" w:rsidRPr="00B773CC">
        <w:t>одписка на сервис увеличивает расходы</w:t>
      </w:r>
      <w:r w:rsidR="00F14500" w:rsidRPr="00A01662">
        <w:t>;</w:t>
      </w:r>
    </w:p>
    <w:p w14:paraId="760F5543" w14:textId="644735DE" w:rsidR="00A71B91" w:rsidRPr="0097550F" w:rsidRDefault="003917F4" w:rsidP="0097550F">
      <w:pPr>
        <w:pStyle w:val="a4"/>
        <w:numPr>
          <w:ilvl w:val="0"/>
          <w:numId w:val="22"/>
        </w:numPr>
        <w:ind w:left="0" w:firstLine="709"/>
      </w:pPr>
      <w:r>
        <w:t>н</w:t>
      </w:r>
      <w:r w:rsidR="00B773CC" w:rsidRPr="00B773CC">
        <w:t>ет функции для коллективных обращений, что вынуждает подавать индивидуальные запросы.</w:t>
      </w:r>
    </w:p>
    <w:p w14:paraId="538021B2" w14:textId="29B1D01A" w:rsidR="00A408F3" w:rsidRDefault="00A71B91" w:rsidP="0097550F">
      <w:pPr>
        <w:ind w:firstLine="709"/>
      </w:pPr>
      <w:r w:rsidRPr="0097550F">
        <w:t>Таким образом</w:t>
      </w:r>
      <w:r w:rsidR="0097550F" w:rsidRPr="0097550F">
        <w:t xml:space="preserve">, к достоинствам существующих аналогов можно отнести интеграцию с государственными и коммерческими сервисами, поддержку умных устройств и удобство подачи </w:t>
      </w:r>
      <w:r w:rsidR="0097550F" w:rsidRPr="0097550F">
        <w:lastRenderedPageBreak/>
        <w:t>заявок. К недостаткам —</w:t>
      </w:r>
      <w:r w:rsidR="00A01662" w:rsidRPr="00A01662">
        <w:t xml:space="preserve"> </w:t>
      </w:r>
      <w:r w:rsidR="0097550F" w:rsidRPr="0097550F">
        <w:t>ограниченную доступность в некоторых регионах</w:t>
      </w:r>
      <w:r w:rsidR="006B3145">
        <w:t>,</w:t>
      </w:r>
      <w:r w:rsidR="00005F93" w:rsidRPr="00005F93">
        <w:t xml:space="preserve"> значительные расходы на внедрение и поддержку IoT-инфраструктуры, платные подписк</w:t>
      </w:r>
      <w:r w:rsidR="00005F93">
        <w:t>и</w:t>
      </w:r>
      <w:r w:rsidR="007A2E0A">
        <w:t>.</w:t>
      </w:r>
    </w:p>
    <w:p w14:paraId="092F632B" w14:textId="5EC21FF3" w:rsidR="00E61B22" w:rsidRDefault="00E61B22" w:rsidP="001D6A6C">
      <w:pPr>
        <w:pStyle w:val="1"/>
        <w:ind w:left="0" w:firstLine="851"/>
      </w:pPr>
      <w:bookmarkStart w:id="14" w:name="_Toc210058248"/>
      <w:r w:rsidRPr="001D6A6C">
        <w:lastRenderedPageBreak/>
        <w:t>Требования к результатам разработки</w:t>
      </w:r>
      <w:bookmarkEnd w:id="14"/>
    </w:p>
    <w:p w14:paraId="1FE4154A" w14:textId="322E8A7B" w:rsidR="000A5524" w:rsidRPr="000A5524" w:rsidRDefault="000A5524" w:rsidP="000A5524">
      <w:r>
        <w:t>В данном разделе представлены требования к разработке приложения, которым она должна соответствовать.</w:t>
      </w:r>
    </w:p>
    <w:p w14:paraId="58642137" w14:textId="3BEC70C2" w:rsidR="00B7312A" w:rsidRPr="00B7312A" w:rsidRDefault="00AA50F6" w:rsidP="006977EE">
      <w:pPr>
        <w:pStyle w:val="2"/>
        <w:rPr>
          <w:lang w:val="en-US"/>
        </w:rPr>
      </w:pPr>
      <w:bookmarkStart w:id="15" w:name="_Toc210058249"/>
      <w:r>
        <w:t>Требования к функци</w:t>
      </w:r>
      <w:r w:rsidR="000E06F3">
        <w:t>ональным характеристикам</w:t>
      </w:r>
      <w:bookmarkEnd w:id="15"/>
    </w:p>
    <w:p w14:paraId="66031BFB" w14:textId="77777777" w:rsidR="006977EE" w:rsidRPr="00CB264E" w:rsidRDefault="006977EE" w:rsidP="006977EE">
      <w:r w:rsidRPr="00CB264E">
        <w:t>Разрабатываемое мобильное приложение «Домовой» должно обладать следующими функциональными возможностями:</w:t>
      </w:r>
    </w:p>
    <w:p w14:paraId="630C67EB" w14:textId="17447546" w:rsidR="00942389" w:rsidRPr="00CB264E" w:rsidRDefault="00942389" w:rsidP="00942389">
      <w:pPr>
        <w:pStyle w:val="a4"/>
        <w:ind w:firstLine="851"/>
      </w:pPr>
      <w:r w:rsidRPr="00CB264E">
        <w:t xml:space="preserve">Управление профилем пользователя: </w:t>
      </w:r>
    </w:p>
    <w:p w14:paraId="7416629C" w14:textId="012BC111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р</w:t>
      </w:r>
      <w:r w:rsidR="003B306E" w:rsidRPr="00CB264E">
        <w:t>егистрация и авторизация в системе</w:t>
      </w:r>
      <w:r w:rsidR="00DA0463" w:rsidRPr="00CB264E">
        <w:t>;</w:t>
      </w:r>
    </w:p>
    <w:p w14:paraId="04259BE4" w14:textId="3DA1FCD0" w:rsidR="00FB2FF4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в</w:t>
      </w:r>
      <w:r w:rsidR="00FB2FF4" w:rsidRPr="00CB264E">
        <w:t xml:space="preserve">осстановление </w:t>
      </w:r>
      <w:r w:rsidR="00661A49" w:rsidRPr="00CB264E">
        <w:t xml:space="preserve">и смена </w:t>
      </w:r>
      <w:r w:rsidR="00FB2FF4" w:rsidRPr="00CB264E">
        <w:t>пароля</w:t>
      </w:r>
      <w:r w:rsidR="00DA0463" w:rsidRPr="00CB264E">
        <w:t>;</w:t>
      </w:r>
    </w:p>
    <w:p w14:paraId="19D1FFE6" w14:textId="75CA2311" w:rsidR="00B654E5" w:rsidRPr="00CB264E" w:rsidRDefault="00831CB8" w:rsidP="006977EE">
      <w:pPr>
        <w:pStyle w:val="a4"/>
        <w:numPr>
          <w:ilvl w:val="0"/>
          <w:numId w:val="18"/>
        </w:numPr>
        <w:ind w:left="0" w:firstLine="851"/>
      </w:pPr>
      <w:r w:rsidRPr="00CB264E">
        <w:t xml:space="preserve">добавление и </w:t>
      </w:r>
      <w:r w:rsidR="004C1C38" w:rsidRPr="00CB264E">
        <w:t>р</w:t>
      </w:r>
      <w:r w:rsidR="00B654E5" w:rsidRPr="00CB264E">
        <w:t xml:space="preserve">едактирование </w:t>
      </w:r>
      <w:r w:rsidR="00FB2FF4" w:rsidRPr="00CB264E">
        <w:t xml:space="preserve">личных </w:t>
      </w:r>
      <w:r w:rsidR="00B654E5" w:rsidRPr="00CB264E">
        <w:t>данных, удаление аккаунта</w:t>
      </w:r>
      <w:r w:rsidR="00DA0463" w:rsidRPr="00CB264E">
        <w:t>;</w:t>
      </w:r>
      <w:r w:rsidR="00B654E5" w:rsidRPr="00CB264E">
        <w:t xml:space="preserve"> </w:t>
      </w:r>
    </w:p>
    <w:p w14:paraId="2852CC89" w14:textId="360FDD24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в</w:t>
      </w:r>
      <w:r w:rsidR="00B654E5" w:rsidRPr="00CB264E">
        <w:t xml:space="preserve">ерификация через документы (договор аренды, </w:t>
      </w:r>
      <w:r w:rsidR="00791A93" w:rsidRPr="00CB264E">
        <w:t xml:space="preserve">на право </w:t>
      </w:r>
      <w:r w:rsidR="00B654E5" w:rsidRPr="00CB264E">
        <w:t>собственност</w:t>
      </w:r>
      <w:r w:rsidR="00791A93" w:rsidRPr="00CB264E">
        <w:t>и</w:t>
      </w:r>
      <w:r w:rsidR="00B654E5" w:rsidRPr="00CB264E">
        <w:t>)</w:t>
      </w:r>
      <w:r w:rsidR="00DA0463" w:rsidRPr="00CB264E">
        <w:t>;</w:t>
      </w:r>
    </w:p>
    <w:p w14:paraId="0B7D5D2B" w14:textId="511E0878" w:rsidR="00B654E5" w:rsidRPr="00CB264E" w:rsidRDefault="004C1C38" w:rsidP="006977EE">
      <w:pPr>
        <w:pStyle w:val="a4"/>
        <w:numPr>
          <w:ilvl w:val="0"/>
          <w:numId w:val="18"/>
        </w:numPr>
        <w:ind w:left="0" w:firstLine="851"/>
      </w:pPr>
      <w:r w:rsidRPr="00CB264E">
        <w:t>о</w:t>
      </w:r>
      <w:r w:rsidR="00BD65EF" w:rsidRPr="00CB264E">
        <w:t xml:space="preserve">тображение статуса верификации </w:t>
      </w:r>
      <w:r w:rsidR="00B654E5" w:rsidRPr="00CB264E">
        <w:t xml:space="preserve">(«На рассмотрении», «Подтверждён», «Отклонён»). </w:t>
      </w:r>
    </w:p>
    <w:p w14:paraId="652B374A" w14:textId="3853C11E" w:rsidR="00942389" w:rsidRPr="00CB264E" w:rsidRDefault="00942389" w:rsidP="00942389">
      <w:pPr>
        <w:pStyle w:val="a4"/>
        <w:ind w:firstLine="851"/>
      </w:pPr>
      <w:r w:rsidRPr="00CB264E">
        <w:t xml:space="preserve">Коммуникация и уведомления: </w:t>
      </w:r>
    </w:p>
    <w:p w14:paraId="7AB2948C" w14:textId="62374D4C" w:rsidR="002A034F" w:rsidRPr="00CB264E" w:rsidRDefault="00995102" w:rsidP="006977EE">
      <w:pPr>
        <w:pStyle w:val="a4"/>
        <w:numPr>
          <w:ilvl w:val="0"/>
          <w:numId w:val="18"/>
        </w:numPr>
        <w:ind w:left="0" w:firstLine="851"/>
      </w:pPr>
      <w:r w:rsidRPr="00CB264E">
        <w:t>удаление</w:t>
      </w:r>
      <w:r w:rsidR="00801F7F" w:rsidRPr="00CB264E">
        <w:t xml:space="preserve">, </w:t>
      </w:r>
      <w:r w:rsidR="002A034F" w:rsidRPr="00CB264E">
        <w:t>отправка заявлений и обращений;</w:t>
      </w:r>
    </w:p>
    <w:p w14:paraId="562D2D6D" w14:textId="5D3CAE08" w:rsidR="002A034F" w:rsidRPr="00CB264E" w:rsidRDefault="002A034F" w:rsidP="006977EE">
      <w:pPr>
        <w:pStyle w:val="a4"/>
        <w:numPr>
          <w:ilvl w:val="0"/>
          <w:numId w:val="18"/>
        </w:numPr>
        <w:ind w:left="0" w:firstLine="851"/>
      </w:pPr>
      <w:r w:rsidRPr="00CB264E">
        <w:t>получение push-уведомлений о плановых/аварийных отключениях (вода, свет, отопление), собраниях и объявлениях</w:t>
      </w:r>
      <w:r w:rsidR="000A1A65" w:rsidRPr="00CB264E">
        <w:t>;</w:t>
      </w:r>
    </w:p>
    <w:p w14:paraId="76E30855" w14:textId="5BDDE040" w:rsidR="00FB49AD" w:rsidRPr="00CB264E" w:rsidRDefault="00FB49AD" w:rsidP="006977EE">
      <w:pPr>
        <w:pStyle w:val="a4"/>
        <w:numPr>
          <w:ilvl w:val="0"/>
          <w:numId w:val="18"/>
        </w:numPr>
        <w:ind w:left="0" w:firstLine="851"/>
      </w:pPr>
      <w:r w:rsidRPr="00CB264E">
        <w:t>отслеживание заявлений в разделе «История обращений» личного кабинета со статусами («Принято», «В работе», «Решено»)</w:t>
      </w:r>
      <w:r w:rsidR="000A1A65" w:rsidRPr="00CB264E">
        <w:t>;</w:t>
      </w:r>
    </w:p>
    <w:p w14:paraId="1F675DD5" w14:textId="658155E5" w:rsidR="00837EF2" w:rsidRPr="00CB264E" w:rsidRDefault="00F571DE" w:rsidP="006977EE">
      <w:pPr>
        <w:pStyle w:val="a4"/>
        <w:numPr>
          <w:ilvl w:val="0"/>
          <w:numId w:val="18"/>
        </w:numPr>
        <w:ind w:left="0" w:firstLine="851"/>
      </w:pPr>
      <w:r w:rsidRPr="00CB264E">
        <w:t>у</w:t>
      </w:r>
      <w:r w:rsidR="00837EF2" w:rsidRPr="00CB264E">
        <w:t>правление уведомлениями (включение/выключение)</w:t>
      </w:r>
      <w:r w:rsidR="00DA0463" w:rsidRPr="00CB264E">
        <w:t>;</w:t>
      </w:r>
    </w:p>
    <w:p w14:paraId="10E02735" w14:textId="028B3422" w:rsidR="002359B5" w:rsidRPr="00CB264E" w:rsidRDefault="002359B5" w:rsidP="006977EE">
      <w:pPr>
        <w:pStyle w:val="a4"/>
        <w:numPr>
          <w:ilvl w:val="0"/>
          <w:numId w:val="18"/>
        </w:numPr>
        <w:ind w:left="0" w:firstLine="851"/>
      </w:pPr>
      <w:r w:rsidRPr="00CB264E">
        <w:t>отображение ленты новостей и объявлений от УК</w:t>
      </w:r>
      <w:r w:rsidR="00DA0463" w:rsidRPr="00CB264E">
        <w:t>;</w:t>
      </w:r>
    </w:p>
    <w:p w14:paraId="26212B8A" w14:textId="515DD610" w:rsidR="00D344B8" w:rsidRPr="00CB264E" w:rsidRDefault="00B944CB" w:rsidP="006977EE">
      <w:pPr>
        <w:pStyle w:val="a4"/>
        <w:numPr>
          <w:ilvl w:val="0"/>
          <w:numId w:val="18"/>
        </w:numPr>
        <w:ind w:left="0" w:firstLine="851"/>
      </w:pPr>
      <w:r w:rsidRPr="00CB264E">
        <w:t>предоставление</w:t>
      </w:r>
      <w:r w:rsidR="00D344B8" w:rsidRPr="00CB264E">
        <w:t xml:space="preserve"> контактны</w:t>
      </w:r>
      <w:r w:rsidRPr="00CB264E">
        <w:t>х</w:t>
      </w:r>
      <w:r w:rsidR="00D344B8" w:rsidRPr="00CB264E">
        <w:t xml:space="preserve"> данны</w:t>
      </w:r>
      <w:r w:rsidRPr="00CB264E">
        <w:t>х</w:t>
      </w:r>
      <w:r w:rsidR="00D344B8" w:rsidRPr="00CB264E">
        <w:t xml:space="preserve"> УК (email, телефон, сайт)</w:t>
      </w:r>
      <w:r w:rsidR="000A1A65" w:rsidRPr="00CB264E">
        <w:t>.</w:t>
      </w:r>
    </w:p>
    <w:p w14:paraId="170290AB" w14:textId="00247FB5" w:rsidR="00942389" w:rsidRPr="00CB264E" w:rsidRDefault="00942389" w:rsidP="00942389">
      <w:pPr>
        <w:pStyle w:val="a4"/>
        <w:ind w:firstLine="851"/>
      </w:pPr>
      <w:r w:rsidRPr="00CB264E">
        <w:t xml:space="preserve">Информация о доме и районе: </w:t>
      </w:r>
    </w:p>
    <w:p w14:paraId="5874BC79" w14:textId="3A238A9A" w:rsidR="00942389" w:rsidRPr="00CB264E" w:rsidRDefault="00942389" w:rsidP="006977EE">
      <w:pPr>
        <w:pStyle w:val="a4"/>
        <w:numPr>
          <w:ilvl w:val="0"/>
          <w:numId w:val="18"/>
        </w:numPr>
        <w:ind w:left="0" w:firstLine="851"/>
      </w:pPr>
      <w:r w:rsidRPr="00CB264E">
        <w:t xml:space="preserve">предоставление цифрового паспорта дома (технические характеристики, </w:t>
      </w:r>
      <w:r w:rsidR="00894161" w:rsidRPr="00CB264E">
        <w:t>фотографии</w:t>
      </w:r>
      <w:r w:rsidRPr="00CB264E">
        <w:t>);</w:t>
      </w:r>
    </w:p>
    <w:p w14:paraId="36C805FE" w14:textId="2DA447CA" w:rsidR="00FB49AD" w:rsidRPr="00CB264E" w:rsidRDefault="00FB49AD" w:rsidP="006977EE">
      <w:pPr>
        <w:pStyle w:val="a4"/>
        <w:numPr>
          <w:ilvl w:val="0"/>
          <w:numId w:val="18"/>
        </w:numPr>
        <w:ind w:left="0" w:firstLine="851"/>
      </w:pPr>
      <w:r w:rsidRPr="00CB264E">
        <w:t>отображение справочной информации о районе (ближайшие образовательные учреждения, медицинские учреждения, торговые центры, места отдыха) с интерактивной картой, на которой отмечены соответствующие объекты.</w:t>
      </w:r>
    </w:p>
    <w:p w14:paraId="6900B4E2" w14:textId="1343F422" w:rsidR="00F0030D" w:rsidRPr="00961B71" w:rsidRDefault="00F0030D" w:rsidP="005F569B">
      <w:pPr>
        <w:pStyle w:val="a4"/>
        <w:ind w:firstLine="851"/>
      </w:pPr>
      <w:r w:rsidRPr="00961B71">
        <w:t>Веб-панель администратора</w:t>
      </w:r>
      <w:r w:rsidR="00B97778">
        <w:rPr>
          <w:lang w:val="en-US"/>
        </w:rPr>
        <w:t>:</w:t>
      </w:r>
    </w:p>
    <w:p w14:paraId="358C7165" w14:textId="585E1167" w:rsidR="003015D2" w:rsidRDefault="00EA48C9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="003015D2" w:rsidRPr="003015D2">
        <w:t xml:space="preserve">росмотр и </w:t>
      </w:r>
      <w:r w:rsidR="00F25EC9">
        <w:t>у</w:t>
      </w:r>
      <w:r w:rsidR="00F25EC9" w:rsidRPr="00F25EC9">
        <w:t>правление пользователями (блокировка, разблокировка, верификация с привязкой к квартире/дому)</w:t>
      </w:r>
      <w:r w:rsidR="003971F2" w:rsidRPr="003971F2">
        <w:t>;</w:t>
      </w:r>
    </w:p>
    <w:p w14:paraId="55E14831" w14:textId="31D14172" w:rsidR="003971F2" w:rsidRPr="003015D2" w:rsidRDefault="003971F2" w:rsidP="006977EE">
      <w:pPr>
        <w:pStyle w:val="a4"/>
        <w:numPr>
          <w:ilvl w:val="0"/>
          <w:numId w:val="18"/>
        </w:numPr>
        <w:ind w:left="0" w:firstLine="851"/>
      </w:pPr>
      <w:r>
        <w:t>п</w:t>
      </w:r>
      <w:r w:rsidRPr="003971F2">
        <w:t>росмотр и управление заявлениями и обращениями пользователей (статусы: «Новое», «В</w:t>
      </w:r>
      <w:r>
        <w:t xml:space="preserve"> </w:t>
      </w:r>
      <w:r w:rsidRPr="003971F2">
        <w:t>работе», «Решено», «Отклонено», возможность добавления комментариев/ответов);</w:t>
      </w:r>
    </w:p>
    <w:p w14:paraId="6748E1E3" w14:textId="08EE048A" w:rsidR="00FB49AD" w:rsidRPr="00A92EE4" w:rsidRDefault="00FB49AD" w:rsidP="006977EE">
      <w:pPr>
        <w:pStyle w:val="a4"/>
        <w:numPr>
          <w:ilvl w:val="0"/>
          <w:numId w:val="18"/>
        </w:numPr>
        <w:ind w:left="0" w:firstLine="851"/>
      </w:pPr>
      <w:r>
        <w:lastRenderedPageBreak/>
        <w:t>о</w:t>
      </w:r>
      <w:r w:rsidRPr="00FB49AD">
        <w:t>тправка push-уведомлений о плановых/аварийных отключениях, собраниях, объявлениях</w:t>
      </w:r>
      <w:r w:rsidR="00EB1C67" w:rsidRPr="00341F54">
        <w:t>;</w:t>
      </w:r>
    </w:p>
    <w:p w14:paraId="32F56316" w14:textId="654FC0BA" w:rsidR="003015D2" w:rsidRPr="00961B71" w:rsidRDefault="00A823BE" w:rsidP="006977EE">
      <w:pPr>
        <w:pStyle w:val="a4"/>
        <w:numPr>
          <w:ilvl w:val="0"/>
          <w:numId w:val="18"/>
        </w:numPr>
        <w:ind w:left="0" w:firstLine="851"/>
      </w:pPr>
      <w:r>
        <w:t>управление</w:t>
      </w:r>
      <w:r w:rsidR="003015D2" w:rsidRPr="003015D2">
        <w:t xml:space="preserve"> новост</w:t>
      </w:r>
      <w:r>
        <w:t>ями</w:t>
      </w:r>
      <w:r w:rsidR="003015D2" w:rsidRPr="003015D2">
        <w:t>/объявлени</w:t>
      </w:r>
      <w:r>
        <w:t>ями</w:t>
      </w:r>
      <w:r w:rsidR="00CB775C" w:rsidRPr="00CB775C">
        <w:t>.</w:t>
      </w:r>
    </w:p>
    <w:p w14:paraId="1B168C65" w14:textId="6117ABAF" w:rsidR="009730DA" w:rsidRDefault="009730DA" w:rsidP="009730DA">
      <w:pPr>
        <w:pStyle w:val="2"/>
      </w:pPr>
      <w:bookmarkStart w:id="16" w:name="_Toc210058250"/>
      <w:r>
        <w:t>Требования к показателям назначения</w:t>
      </w:r>
      <w:bookmarkEnd w:id="16"/>
    </w:p>
    <w:p w14:paraId="68F5E14A" w14:textId="71AB21B0" w:rsidR="00603B9B" w:rsidRDefault="00731446" w:rsidP="00603B9B">
      <w:r>
        <w:t>Разрабатываемое мобильное приложение</w:t>
      </w:r>
      <w:r w:rsidR="009A682B">
        <w:t xml:space="preserve"> должн</w:t>
      </w:r>
      <w:r>
        <w:t>о</w:t>
      </w:r>
      <w:r w:rsidR="009A682B">
        <w:t xml:space="preserve"> соблюдать следующие </w:t>
      </w:r>
      <w:r w:rsidR="00C67050">
        <w:t>требования к показателям назначения:</w:t>
      </w:r>
    </w:p>
    <w:p w14:paraId="7C599E56" w14:textId="5A2C8BD3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на полный запуск приложения не должно превышать </w:t>
      </w:r>
      <w:r w:rsidR="004F2241">
        <w:t>30</w:t>
      </w:r>
      <w:r w:rsidRPr="008538BA">
        <w:t xml:space="preserve"> секунд;</w:t>
      </w:r>
    </w:p>
    <w:p w14:paraId="151C55F6" w14:textId="0EF2660E" w:rsidR="008538BA" w:rsidRPr="008538BA" w:rsidRDefault="008538BA" w:rsidP="006977EE">
      <w:pPr>
        <w:pStyle w:val="a4"/>
        <w:numPr>
          <w:ilvl w:val="0"/>
          <w:numId w:val="18"/>
        </w:numPr>
        <w:ind w:left="0" w:firstLine="851"/>
      </w:pPr>
      <w:r w:rsidRPr="008538BA">
        <w:t xml:space="preserve">время отклика основных компонентов приложения (открытие профиля, ленты новостей, подачи заявки) не должно превышать </w:t>
      </w:r>
      <w:r>
        <w:t>10</w:t>
      </w:r>
      <w:r w:rsidRPr="008538BA">
        <w:t xml:space="preserve"> секунд;</w:t>
      </w:r>
    </w:p>
    <w:p w14:paraId="7974E7DC" w14:textId="2CD7DCC9" w:rsidR="002A034F" w:rsidRDefault="00E75636" w:rsidP="006977EE">
      <w:pPr>
        <w:pStyle w:val="a4"/>
        <w:numPr>
          <w:ilvl w:val="0"/>
          <w:numId w:val="18"/>
        </w:numPr>
        <w:ind w:left="0" w:firstLine="851"/>
      </w:pPr>
      <w:bookmarkStart w:id="17" w:name="_Toc210058251"/>
      <w:r>
        <w:t>в</w:t>
      </w:r>
      <w:r w:rsidR="002A034F" w:rsidRPr="002A034F">
        <w:t xml:space="preserve">ремя загрузки и отображения данных в разделе «История обращений» (список заявлений со статусами) не должно превышать </w:t>
      </w:r>
      <w:r w:rsidR="002A034F">
        <w:t>10</w:t>
      </w:r>
      <w:r w:rsidR="002A034F" w:rsidRPr="002A034F">
        <w:t xml:space="preserve"> секунд</w:t>
      </w:r>
      <w:r w:rsidRPr="00E75636">
        <w:t>;</w:t>
      </w:r>
    </w:p>
    <w:p w14:paraId="7B809124" w14:textId="478FC52E" w:rsidR="002A034F" w:rsidRPr="002A034F" w:rsidRDefault="00E75636" w:rsidP="006977EE">
      <w:pPr>
        <w:pStyle w:val="a4"/>
        <w:numPr>
          <w:ilvl w:val="0"/>
          <w:numId w:val="18"/>
        </w:numPr>
        <w:ind w:left="0" w:firstLine="851"/>
      </w:pPr>
      <w:r>
        <w:t>в</w:t>
      </w:r>
      <w:r w:rsidR="002A034F" w:rsidRPr="002A034F">
        <w:t xml:space="preserve">ремя загрузки интерактивной карты района с отмеченными объектами (школы, больницы, магазины, места отдыха) не должно превышать </w:t>
      </w:r>
      <w:r w:rsidR="002A034F">
        <w:t>15</w:t>
      </w:r>
      <w:r w:rsidR="002A034F" w:rsidRPr="002A034F">
        <w:t xml:space="preserve"> секунд</w:t>
      </w:r>
      <w:r>
        <w:t>.</w:t>
      </w:r>
    </w:p>
    <w:p w14:paraId="6265B7BB" w14:textId="31345F3D" w:rsidR="0032564D" w:rsidRDefault="0032564D" w:rsidP="0032564D">
      <w:pPr>
        <w:pStyle w:val="2"/>
      </w:pPr>
      <w:r>
        <w:t>Требования к технологическому стеку</w:t>
      </w:r>
      <w:bookmarkEnd w:id="17"/>
    </w:p>
    <w:p w14:paraId="150A2652" w14:textId="77777777" w:rsidR="00616EB3" w:rsidRDefault="00616EB3" w:rsidP="00616EB3">
      <w:pPr>
        <w:rPr>
          <w:rFonts w:cs="Times New Roman"/>
          <w:szCs w:val="24"/>
        </w:rPr>
      </w:pPr>
      <w:r w:rsidRPr="00616EB3">
        <w:rPr>
          <w:rFonts w:cs="Times New Roman"/>
          <w:szCs w:val="24"/>
        </w:rPr>
        <w:t>При разработке мобильного приложения и веб-панели администратора должны использоваться следующие технологии:</w:t>
      </w:r>
    </w:p>
    <w:p w14:paraId="302D7E8B" w14:textId="0670160A" w:rsidR="00374581" w:rsidRPr="00374581" w:rsidRDefault="00E75636" w:rsidP="00616EB3">
      <w:pPr>
        <w:pStyle w:val="a4"/>
        <w:numPr>
          <w:ilvl w:val="0"/>
          <w:numId w:val="18"/>
        </w:numPr>
        <w:ind w:left="0" w:firstLine="851"/>
      </w:pPr>
      <w:r>
        <w:t>я</w:t>
      </w:r>
      <w:r w:rsidRPr="00E75636">
        <w:t xml:space="preserve">зык программирования Java с фреймворком Spring Boot </w:t>
      </w:r>
      <w:r w:rsidR="00374581" w:rsidRPr="00374581">
        <w:t>(для реализации серверной части)</w:t>
      </w:r>
      <w:r w:rsidRPr="00E75636">
        <w:t>;</w:t>
      </w:r>
    </w:p>
    <w:p w14:paraId="6B2A68ED" w14:textId="77777777" w:rsidR="00CB59AE" w:rsidRDefault="00E75636" w:rsidP="00CB59AE">
      <w:pPr>
        <w:pStyle w:val="a4"/>
        <w:numPr>
          <w:ilvl w:val="0"/>
          <w:numId w:val="18"/>
        </w:numPr>
        <w:ind w:left="0" w:firstLine="851"/>
      </w:pPr>
      <w:r>
        <w:t>с</w:t>
      </w:r>
      <w:r w:rsidR="00374581" w:rsidRPr="00374581">
        <w:t>истема управления базами данных MariaDB (для хранения информации о профилях пользователей, заявках, данных ЖК, новостях и объявлениях)</w:t>
      </w:r>
      <w:r w:rsidRPr="00E75636">
        <w:t>;</w:t>
      </w:r>
    </w:p>
    <w:p w14:paraId="6713E422" w14:textId="38E5A8FF" w:rsidR="00CB59AE" w:rsidRPr="00CB59AE" w:rsidRDefault="00CB59AE" w:rsidP="00CB59AE">
      <w:pPr>
        <w:pStyle w:val="a4"/>
        <w:numPr>
          <w:ilvl w:val="0"/>
          <w:numId w:val="18"/>
        </w:numPr>
        <w:ind w:left="0" w:firstLine="851"/>
      </w:pPr>
      <w:r w:rsidRPr="00CB59AE">
        <w:rPr>
          <w:rFonts w:eastAsia="Times New Roman" w:cs="Times New Roman"/>
          <w:szCs w:val="24"/>
        </w:rPr>
        <w:t>веб-интерфейс на HTML/CSS/JavaScript для сотрудников УК</w:t>
      </w:r>
      <w:r w:rsidRPr="00CB59AE">
        <w:rPr>
          <w:rFonts w:eastAsia="Times New Roman" w:cs="Times New Roman"/>
          <w:szCs w:val="24"/>
        </w:rPr>
        <w:t>;</w:t>
      </w:r>
    </w:p>
    <w:p w14:paraId="599D5543" w14:textId="77777777" w:rsidR="006977EE" w:rsidRDefault="00E75636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="00374581" w:rsidRPr="00374581">
        <w:t>реймворк Flutter на языке программирования Dart (для реализации клиентской части, обеспечивающей кроссплатформенную разработку для Android и iOS).</w:t>
      </w:r>
    </w:p>
    <w:p w14:paraId="15AC9B1B" w14:textId="2A8C0B61" w:rsidR="0048577A" w:rsidRDefault="0048577A" w:rsidP="006977EE">
      <w:r>
        <w:t>Иные требования к технологическому стеку не предъявляются.</w:t>
      </w:r>
    </w:p>
    <w:p w14:paraId="5E1B26C3" w14:textId="0288B8AA" w:rsidR="00B952D4" w:rsidRDefault="00AA50F6" w:rsidP="00F63A13">
      <w:pPr>
        <w:pStyle w:val="2"/>
      </w:pPr>
      <w:bookmarkStart w:id="18" w:name="_Toc210058252"/>
      <w:r w:rsidRPr="00B952D4">
        <w:t>Требования к пользовательскому интерфейсу</w:t>
      </w:r>
      <w:bookmarkEnd w:id="18"/>
    </w:p>
    <w:p w14:paraId="716FFBBB" w14:textId="77777777" w:rsidR="002325A2" w:rsidRDefault="002325A2" w:rsidP="002325A2"/>
    <w:p w14:paraId="11C4F54A" w14:textId="77777777" w:rsidR="002325A2" w:rsidRDefault="002325A2" w:rsidP="002325A2"/>
    <w:p w14:paraId="24F23B0F" w14:textId="77777777" w:rsidR="002325A2" w:rsidRDefault="002325A2" w:rsidP="002325A2"/>
    <w:p w14:paraId="057A4511" w14:textId="77777777" w:rsidR="002325A2" w:rsidRDefault="002325A2" w:rsidP="002325A2"/>
    <w:p w14:paraId="3DB082B9" w14:textId="77777777" w:rsidR="002325A2" w:rsidRDefault="002325A2" w:rsidP="002325A2"/>
    <w:p w14:paraId="2ABC3153" w14:textId="77777777" w:rsidR="00C37E7F" w:rsidRDefault="00C37E7F" w:rsidP="002325A2"/>
    <w:p w14:paraId="0DD92375" w14:textId="77777777" w:rsidR="00C37E7F" w:rsidRDefault="00C37E7F" w:rsidP="002325A2"/>
    <w:p w14:paraId="3B690E32" w14:textId="77777777" w:rsidR="00C37E7F" w:rsidRPr="002325A2" w:rsidRDefault="00C37E7F" w:rsidP="002325A2"/>
    <w:p w14:paraId="742B29FA" w14:textId="3D0D79F4" w:rsidR="00AA4FAB" w:rsidRDefault="00AA4FAB" w:rsidP="00AA4FAB">
      <w:r>
        <w:t>Макет интерфейса страницы авторизации представлен на рисунке 4.</w:t>
      </w:r>
      <w:r w:rsidR="009E3452">
        <w:t>4.</w:t>
      </w:r>
      <w:r>
        <w:t>1.</w:t>
      </w:r>
    </w:p>
    <w:p w14:paraId="4F2EEEEF" w14:textId="3DE34ECB" w:rsidR="00AA4FAB" w:rsidRDefault="00A0434D" w:rsidP="00AA4FAB">
      <w:pPr>
        <w:ind w:firstLine="0"/>
        <w:jc w:val="center"/>
      </w:pPr>
      <w:r w:rsidRPr="00A0434D">
        <w:rPr>
          <w:noProof/>
        </w:rPr>
        <w:drawing>
          <wp:inline distT="0" distB="0" distL="0" distR="0" wp14:anchorId="5452A2DA" wp14:editId="013E6EA0">
            <wp:extent cx="2270957" cy="3604572"/>
            <wp:effectExtent l="0" t="0" r="0" b="0"/>
            <wp:docPr id="29000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34E5" w14:textId="78873C92" w:rsidR="00AA4FAB" w:rsidRDefault="00AA4FAB" w:rsidP="00AA4FAB">
      <w:pPr>
        <w:ind w:firstLine="0"/>
        <w:jc w:val="center"/>
      </w:pPr>
      <w:r>
        <w:t>Рисунок 4</w:t>
      </w:r>
      <w:r w:rsidR="002325A2">
        <w:t>.</w:t>
      </w:r>
      <w:r w:rsidR="009E3452">
        <w:t>4.</w:t>
      </w:r>
      <w:r w:rsidR="002325A2">
        <w:t>1</w:t>
      </w:r>
      <w:r>
        <w:t xml:space="preserve"> – </w:t>
      </w:r>
      <w:r w:rsidR="00A0434D">
        <w:t>Макет интерфейса страницы авторизации</w:t>
      </w:r>
    </w:p>
    <w:p w14:paraId="0C16113A" w14:textId="77777777" w:rsidR="00AA4FAB" w:rsidRDefault="00AA4FAB" w:rsidP="00AA4FAB"/>
    <w:p w14:paraId="4301D54D" w14:textId="6143199C" w:rsidR="002325A2" w:rsidRDefault="00AA4FAB" w:rsidP="00AA4FAB">
      <w:r>
        <w:t xml:space="preserve">Макет интерфейса страницы </w:t>
      </w:r>
      <w:r w:rsidR="002325A2">
        <w:t>регистрации</w:t>
      </w:r>
      <w:r>
        <w:t xml:space="preserve"> представлен на рисунке 4.</w:t>
      </w:r>
      <w:r w:rsidR="009E3452">
        <w:t>4.</w:t>
      </w:r>
      <w:r>
        <w:t>2</w:t>
      </w:r>
      <w:r w:rsidR="001E4741">
        <w:t>.</w:t>
      </w:r>
    </w:p>
    <w:p w14:paraId="3860C1F7" w14:textId="1C2D9DB5" w:rsidR="002325A2" w:rsidRDefault="0095170C" w:rsidP="002325A2">
      <w:pPr>
        <w:ind w:firstLine="0"/>
        <w:jc w:val="center"/>
      </w:pPr>
      <w:r w:rsidRPr="0095170C">
        <w:rPr>
          <w:noProof/>
        </w:rPr>
        <w:drawing>
          <wp:inline distT="0" distB="0" distL="0" distR="0" wp14:anchorId="1D07D770" wp14:editId="50E09D62">
            <wp:extent cx="2286198" cy="3581710"/>
            <wp:effectExtent l="0" t="0" r="0" b="0"/>
            <wp:docPr id="10317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15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625" w14:textId="6B336AC5" w:rsidR="002325A2" w:rsidRDefault="002325A2" w:rsidP="002325A2">
      <w:pPr>
        <w:ind w:firstLine="0"/>
        <w:jc w:val="center"/>
      </w:pPr>
      <w:r>
        <w:t>Рисунок 4.</w:t>
      </w:r>
      <w:r w:rsidR="009E3452">
        <w:t>4.</w:t>
      </w:r>
      <w:r w:rsidR="00203252">
        <w:t>2</w:t>
      </w:r>
      <w:r>
        <w:t xml:space="preserve"> – Макет интерфейса страницы </w:t>
      </w:r>
      <w:r w:rsidR="00203252">
        <w:t>регистрации</w:t>
      </w:r>
    </w:p>
    <w:p w14:paraId="19E34C8C" w14:textId="3FE15836" w:rsidR="00AA4FAB" w:rsidRDefault="00AA4FAB" w:rsidP="00AA4FAB">
      <w:r>
        <w:lastRenderedPageBreak/>
        <w:t>.</w:t>
      </w:r>
    </w:p>
    <w:p w14:paraId="20799A8F" w14:textId="77777777" w:rsidR="00AA4FAB" w:rsidRPr="00AA4FAB" w:rsidRDefault="00AA4FAB" w:rsidP="00AA4FAB"/>
    <w:p w14:paraId="24B0D460" w14:textId="7D883E81" w:rsidR="00676177" w:rsidRDefault="00676177" w:rsidP="00676177">
      <w:r>
        <w:t xml:space="preserve">Макет интерфейса главной станицы для </w:t>
      </w:r>
      <w:r w:rsidR="006565E6">
        <w:t>верифици</w:t>
      </w:r>
      <w:r w:rsidR="00877AD4">
        <w:t>рованного</w:t>
      </w:r>
      <w:r>
        <w:t xml:space="preserve"> пользователя представлен на рисунке 4.</w:t>
      </w:r>
      <w:r w:rsidR="009E3452">
        <w:t>4.</w:t>
      </w:r>
      <w:r w:rsidR="000E70E6">
        <w:t>3</w:t>
      </w:r>
      <w:r w:rsidR="001E4741">
        <w:t>.</w:t>
      </w:r>
    </w:p>
    <w:p w14:paraId="2ED01C00" w14:textId="027BF841" w:rsidR="00676177" w:rsidRDefault="000E70E6" w:rsidP="00676177">
      <w:pPr>
        <w:ind w:firstLine="0"/>
        <w:jc w:val="center"/>
      </w:pPr>
      <w:r w:rsidRPr="000E70E6">
        <w:rPr>
          <w:noProof/>
        </w:rPr>
        <w:drawing>
          <wp:inline distT="0" distB="0" distL="0" distR="0" wp14:anchorId="68EF7D66" wp14:editId="46AA9D34">
            <wp:extent cx="2270957" cy="3612193"/>
            <wp:effectExtent l="0" t="0" r="0" b="7620"/>
            <wp:docPr id="33198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FD87" w14:textId="27CC6823" w:rsidR="00676177" w:rsidRDefault="00676177" w:rsidP="00676177">
      <w:pPr>
        <w:ind w:firstLine="0"/>
        <w:jc w:val="center"/>
      </w:pPr>
      <w:r>
        <w:t>Рисунок 4</w:t>
      </w:r>
      <w:r w:rsidR="000E70E6">
        <w:t>.</w:t>
      </w:r>
      <w:r w:rsidR="009E3452">
        <w:t>4.</w:t>
      </w:r>
      <w:r w:rsidR="000E70E6">
        <w:t>3</w:t>
      </w:r>
      <w:r>
        <w:t xml:space="preserve"> – </w:t>
      </w:r>
      <w:r w:rsidR="000E70E6">
        <w:t>Макет интерфейса главной станицы для верифицированного пользователя</w:t>
      </w:r>
    </w:p>
    <w:p w14:paraId="1FE0C922" w14:textId="77777777" w:rsidR="00676177" w:rsidRPr="00662CC3" w:rsidRDefault="00676177" w:rsidP="00676177">
      <w:pPr>
        <w:ind w:firstLine="0"/>
      </w:pPr>
    </w:p>
    <w:p w14:paraId="0D90F3D3" w14:textId="5E909005" w:rsidR="00676177" w:rsidRDefault="00676177" w:rsidP="00676177">
      <w:r>
        <w:t xml:space="preserve">Макет интерфейса главной станицы для </w:t>
      </w:r>
      <w:r w:rsidR="000E70E6">
        <w:t>неверифицированного</w:t>
      </w:r>
      <w:r>
        <w:t xml:space="preserve"> пользователя представлен на рисунке </w:t>
      </w:r>
      <w:r w:rsidR="001E4741">
        <w:t>4.</w:t>
      </w:r>
      <w:r w:rsidR="009E3452">
        <w:t>4.</w:t>
      </w:r>
      <w:r w:rsidR="001E4741">
        <w:t>4</w:t>
      </w:r>
      <w:r>
        <w:t xml:space="preserve">. </w:t>
      </w:r>
    </w:p>
    <w:p w14:paraId="0CE695CC" w14:textId="5E9C9AFD" w:rsidR="00676177" w:rsidRDefault="006E1F9A" w:rsidP="00676177">
      <w:pPr>
        <w:ind w:firstLine="0"/>
        <w:jc w:val="center"/>
      </w:pPr>
      <w:r w:rsidRPr="006E1F9A">
        <w:rPr>
          <w:noProof/>
        </w:rPr>
        <w:drawing>
          <wp:inline distT="0" distB="0" distL="0" distR="0" wp14:anchorId="38F2B2FA" wp14:editId="0DA0737F">
            <wp:extent cx="2058515" cy="3246120"/>
            <wp:effectExtent l="0" t="0" r="0" b="0"/>
            <wp:docPr id="162798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816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4715" cy="32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E6B" w14:textId="5D026AAF" w:rsidR="00676177" w:rsidRDefault="00676177" w:rsidP="00676177">
      <w:pPr>
        <w:ind w:firstLine="0"/>
        <w:jc w:val="center"/>
      </w:pPr>
      <w:r>
        <w:lastRenderedPageBreak/>
        <w:t xml:space="preserve">Рисунок </w:t>
      </w:r>
      <w:r w:rsidR="00A915E3">
        <w:t>4.4</w:t>
      </w:r>
      <w:r w:rsidR="009E3452">
        <w:t>.4</w:t>
      </w:r>
      <w:r>
        <w:t xml:space="preserve"> – </w:t>
      </w:r>
      <w:r w:rsidR="00A915E3">
        <w:t>Макет интерфейса главной станицы для неверифицированного пользователя</w:t>
      </w:r>
    </w:p>
    <w:p w14:paraId="6F51BCA6" w14:textId="77777777" w:rsidR="00676177" w:rsidRDefault="00676177" w:rsidP="00676177">
      <w:pPr>
        <w:ind w:firstLine="0"/>
        <w:jc w:val="center"/>
      </w:pPr>
    </w:p>
    <w:p w14:paraId="2DBF1039" w14:textId="708DAC93" w:rsidR="00676177" w:rsidRDefault="00676177" w:rsidP="00676177">
      <w:pPr>
        <w:ind w:firstLine="709"/>
      </w:pPr>
      <w:r>
        <w:t>Макет интерфейса</w:t>
      </w:r>
      <w:r w:rsidR="00A915E3">
        <w:t xml:space="preserve"> верифициронного</w:t>
      </w:r>
      <w:r>
        <w:t xml:space="preserve"> </w:t>
      </w:r>
      <w:r w:rsidR="00A915E3">
        <w:t>профиля</w:t>
      </w:r>
      <w:r>
        <w:t xml:space="preserve"> представлен на рисунке </w:t>
      </w:r>
      <w:r w:rsidR="00A915E3">
        <w:t>4.</w:t>
      </w:r>
      <w:r w:rsidR="000856F2">
        <w:t>4.</w:t>
      </w:r>
      <w:r w:rsidR="00A915E3">
        <w:t>5.</w:t>
      </w:r>
      <w:r>
        <w:t xml:space="preserve"> </w:t>
      </w:r>
    </w:p>
    <w:p w14:paraId="15DE29C2" w14:textId="3937EEBA" w:rsidR="00676177" w:rsidRDefault="009E3452" w:rsidP="00676177">
      <w:pPr>
        <w:ind w:firstLine="0"/>
        <w:jc w:val="center"/>
      </w:pPr>
      <w:r w:rsidRPr="009E3452">
        <w:rPr>
          <w:noProof/>
        </w:rPr>
        <w:drawing>
          <wp:inline distT="0" distB="0" distL="0" distR="0" wp14:anchorId="31CE1F87" wp14:editId="4B9C3C3C">
            <wp:extent cx="2232853" cy="3543607"/>
            <wp:effectExtent l="0" t="0" r="0" b="0"/>
            <wp:docPr id="1776589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89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328" w14:textId="73D7F1CC" w:rsidR="00676177" w:rsidRDefault="00676177" w:rsidP="00676177">
      <w:pPr>
        <w:ind w:firstLine="0"/>
        <w:jc w:val="center"/>
      </w:pPr>
      <w:r>
        <w:t xml:space="preserve">Рисунок </w:t>
      </w:r>
      <w:r w:rsidR="009E3452">
        <w:t>4.</w:t>
      </w:r>
      <w:r w:rsidR="000856F2">
        <w:t>4.</w:t>
      </w:r>
      <w:r w:rsidR="009E3452">
        <w:t>5.</w:t>
      </w:r>
      <w:r>
        <w:t xml:space="preserve"> – </w:t>
      </w:r>
      <w:r w:rsidR="009E3452">
        <w:t>Макет интерфейса верифициронного профиля</w:t>
      </w:r>
    </w:p>
    <w:p w14:paraId="4B1CFD01" w14:textId="77777777" w:rsidR="000856F2" w:rsidRDefault="000856F2" w:rsidP="00676177">
      <w:pPr>
        <w:ind w:firstLine="0"/>
        <w:jc w:val="center"/>
      </w:pPr>
    </w:p>
    <w:p w14:paraId="53E99606" w14:textId="51518EAC" w:rsidR="000856F2" w:rsidRDefault="000856F2" w:rsidP="000856F2">
      <w:pPr>
        <w:ind w:firstLine="709"/>
      </w:pPr>
      <w:r>
        <w:t xml:space="preserve">Макет интерфейса неверифициронного профиля представлен на рисунке 4.4.6. </w:t>
      </w:r>
    </w:p>
    <w:p w14:paraId="432D3EEB" w14:textId="6FAF00C7" w:rsidR="000856F2" w:rsidRDefault="00925C35" w:rsidP="000856F2">
      <w:pPr>
        <w:ind w:firstLine="0"/>
        <w:jc w:val="center"/>
      </w:pPr>
      <w:r w:rsidRPr="00925C35">
        <w:rPr>
          <w:noProof/>
        </w:rPr>
        <w:drawing>
          <wp:inline distT="0" distB="0" distL="0" distR="0" wp14:anchorId="27BDC17D" wp14:editId="35B4A12B">
            <wp:extent cx="2232853" cy="3574090"/>
            <wp:effectExtent l="0" t="0" r="0" b="7620"/>
            <wp:docPr id="191809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95F0" w14:textId="7ED110F7" w:rsidR="000856F2" w:rsidRDefault="000856F2" w:rsidP="000856F2">
      <w:pPr>
        <w:ind w:firstLine="0"/>
        <w:jc w:val="center"/>
      </w:pPr>
      <w:r>
        <w:t>Рисунок 4.4.6. – Макет интерфейса неверифициронного профиля</w:t>
      </w:r>
    </w:p>
    <w:p w14:paraId="7482AB11" w14:textId="77777777" w:rsidR="000856F2" w:rsidRDefault="000856F2" w:rsidP="00676177">
      <w:pPr>
        <w:ind w:firstLine="0"/>
        <w:jc w:val="center"/>
      </w:pPr>
    </w:p>
    <w:p w14:paraId="76EF9A8A" w14:textId="77777777" w:rsidR="00676177" w:rsidRDefault="00676177" w:rsidP="00676177">
      <w:pPr>
        <w:ind w:firstLine="0"/>
      </w:pPr>
    </w:p>
    <w:p w14:paraId="61088522" w14:textId="268D4FA5" w:rsidR="00676177" w:rsidRDefault="00676177" w:rsidP="00676177">
      <w:pPr>
        <w:ind w:firstLine="709"/>
      </w:pPr>
      <w:r>
        <w:t xml:space="preserve">Макет интерфейса </w:t>
      </w:r>
      <w:r w:rsidR="00925C35">
        <w:t xml:space="preserve">прохождения </w:t>
      </w:r>
      <w:r w:rsidR="00506A71">
        <w:t>верификации</w:t>
      </w:r>
      <w:r>
        <w:t xml:space="preserve"> представлен на рисунке </w:t>
      </w:r>
      <w:r w:rsidR="00925C35">
        <w:t>4.4.</w:t>
      </w:r>
      <w:r>
        <w:t xml:space="preserve">7. </w:t>
      </w:r>
    </w:p>
    <w:p w14:paraId="1EE863DD" w14:textId="7805B048" w:rsidR="00676177" w:rsidRDefault="0025699D" w:rsidP="00676177">
      <w:pPr>
        <w:ind w:firstLine="0"/>
        <w:jc w:val="center"/>
      </w:pPr>
      <w:r w:rsidRPr="0025699D">
        <w:rPr>
          <w:noProof/>
        </w:rPr>
        <w:drawing>
          <wp:inline distT="0" distB="0" distL="0" distR="0" wp14:anchorId="0D48BDCF" wp14:editId="3AA66738">
            <wp:extent cx="2278577" cy="3581710"/>
            <wp:effectExtent l="0" t="0" r="7620" b="0"/>
            <wp:docPr id="59965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1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3AC" w14:textId="554BF123" w:rsidR="00676177" w:rsidRDefault="00676177" w:rsidP="00925C35">
      <w:pPr>
        <w:ind w:firstLine="0"/>
        <w:jc w:val="center"/>
      </w:pPr>
      <w:r>
        <w:t xml:space="preserve">Рисунок </w:t>
      </w:r>
      <w:r w:rsidR="00925C35">
        <w:t>4.4.</w:t>
      </w:r>
      <w:r>
        <w:t xml:space="preserve">7 – </w:t>
      </w:r>
      <w:r w:rsidR="00925C35">
        <w:t xml:space="preserve">Макет интерфейса прохождения </w:t>
      </w:r>
      <w:r w:rsidR="009456E7">
        <w:t>верификации</w:t>
      </w:r>
    </w:p>
    <w:p w14:paraId="109AF6B5" w14:textId="77777777" w:rsidR="00925C35" w:rsidRDefault="00925C35" w:rsidP="00925C35">
      <w:pPr>
        <w:ind w:firstLine="0"/>
        <w:jc w:val="center"/>
      </w:pPr>
    </w:p>
    <w:p w14:paraId="30906BF7" w14:textId="45829872" w:rsidR="00676177" w:rsidRDefault="00676177" w:rsidP="00676177">
      <w:pPr>
        <w:ind w:firstLine="709"/>
      </w:pPr>
      <w:r>
        <w:t xml:space="preserve">Макет интерфейса </w:t>
      </w:r>
      <w:r w:rsidR="00B00A31">
        <w:t xml:space="preserve">подачи </w:t>
      </w:r>
      <w:r w:rsidR="008527EF">
        <w:t>заявления</w:t>
      </w:r>
      <w:r>
        <w:t xml:space="preserve"> представлен на рисунке </w:t>
      </w:r>
      <w:r w:rsidR="0025699D">
        <w:t>4.4.</w:t>
      </w:r>
      <w:r>
        <w:t xml:space="preserve">8. </w:t>
      </w:r>
    </w:p>
    <w:p w14:paraId="2F8AAD96" w14:textId="25292EC6" w:rsidR="00676177" w:rsidRDefault="001A0FB5" w:rsidP="00676177">
      <w:pPr>
        <w:ind w:firstLine="0"/>
        <w:jc w:val="center"/>
      </w:pPr>
      <w:r w:rsidRPr="001A0FB5">
        <w:rPr>
          <w:noProof/>
        </w:rPr>
        <w:drawing>
          <wp:inline distT="0" distB="0" distL="0" distR="0" wp14:anchorId="37F41568" wp14:editId="16A1082C">
            <wp:extent cx="2175250" cy="3467100"/>
            <wp:effectExtent l="0" t="0" r="0" b="0"/>
            <wp:docPr id="548982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82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0125" cy="34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893" w14:textId="2B7D6C56" w:rsidR="00676177" w:rsidRDefault="00676177" w:rsidP="00676177">
      <w:pPr>
        <w:ind w:firstLine="0"/>
        <w:jc w:val="center"/>
      </w:pPr>
      <w:r>
        <w:t xml:space="preserve">Рисунок </w:t>
      </w:r>
      <w:r w:rsidR="000B0FF8">
        <w:t>4.4.</w:t>
      </w:r>
      <w:r>
        <w:t xml:space="preserve">8 – </w:t>
      </w:r>
      <w:r w:rsidR="00A85BBC">
        <w:t>Макет интерфейса подачи заявления</w:t>
      </w:r>
    </w:p>
    <w:p w14:paraId="0C25CB43" w14:textId="01BF1080" w:rsidR="00A85BBC" w:rsidRDefault="00A85BBC" w:rsidP="000B0FF8">
      <w:pPr>
        <w:ind w:firstLine="0"/>
      </w:pPr>
    </w:p>
    <w:p w14:paraId="57EC51F9" w14:textId="17621E2D" w:rsidR="00676177" w:rsidRDefault="00676177" w:rsidP="00676177">
      <w:pPr>
        <w:ind w:firstLine="709"/>
      </w:pPr>
      <w:r>
        <w:t xml:space="preserve">Макет интерфейса </w:t>
      </w:r>
      <w:r w:rsidR="000B0FF8">
        <w:t xml:space="preserve">гайда по району </w:t>
      </w:r>
      <w:r>
        <w:t xml:space="preserve">представлен на рисунке </w:t>
      </w:r>
      <w:r w:rsidR="000B0FF8">
        <w:t>4.4.</w:t>
      </w:r>
      <w:r>
        <w:t xml:space="preserve">9. </w:t>
      </w:r>
    </w:p>
    <w:p w14:paraId="6D3EA80A" w14:textId="7A984DA0" w:rsidR="000B0FF8" w:rsidRDefault="000B0FF8" w:rsidP="000B0FF8">
      <w:pPr>
        <w:ind w:firstLine="0"/>
        <w:jc w:val="center"/>
      </w:pPr>
      <w:r w:rsidRPr="000B0FF8">
        <w:rPr>
          <w:noProof/>
        </w:rPr>
        <w:drawing>
          <wp:inline distT="0" distB="0" distL="0" distR="0" wp14:anchorId="3FE6F43A" wp14:editId="4C87FB11">
            <wp:extent cx="2016256" cy="3238500"/>
            <wp:effectExtent l="0" t="0" r="3175" b="0"/>
            <wp:docPr id="874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373" cy="3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404" w14:textId="1BAC610C" w:rsidR="000B0FF8" w:rsidRDefault="000B0FF8" w:rsidP="000B0FF8">
      <w:pPr>
        <w:ind w:firstLine="0"/>
        <w:jc w:val="center"/>
      </w:pPr>
      <w:r>
        <w:t>Рисунок 4.4.</w:t>
      </w:r>
      <w:r w:rsidR="00C37E7F">
        <w:t>9</w:t>
      </w:r>
      <w:r>
        <w:t xml:space="preserve"> – Макет интерфейса гайда по району</w:t>
      </w:r>
    </w:p>
    <w:p w14:paraId="1784EBC6" w14:textId="77777777" w:rsidR="000B0FF8" w:rsidRDefault="000B0FF8" w:rsidP="00676177">
      <w:pPr>
        <w:ind w:firstLine="709"/>
      </w:pPr>
    </w:p>
    <w:p w14:paraId="3FF33B61" w14:textId="7F63F225" w:rsidR="006914FA" w:rsidRDefault="006914FA" w:rsidP="00676177">
      <w:pPr>
        <w:ind w:firstLine="709"/>
      </w:pPr>
      <w:r>
        <w:t>Макет интерфейса цифрового паспорта дома представлен на рисунке 4.4.</w:t>
      </w:r>
      <w:r w:rsidR="00DE3ECF">
        <w:t>10</w:t>
      </w:r>
    </w:p>
    <w:p w14:paraId="20119E0B" w14:textId="6DC00969" w:rsidR="00676177" w:rsidRDefault="006914FA" w:rsidP="00676177">
      <w:pPr>
        <w:ind w:firstLine="0"/>
        <w:jc w:val="center"/>
      </w:pPr>
      <w:r w:rsidRPr="006914FA">
        <w:rPr>
          <w:noProof/>
        </w:rPr>
        <w:drawing>
          <wp:inline distT="0" distB="0" distL="0" distR="0" wp14:anchorId="7B35EEB0" wp14:editId="528B7EF7">
            <wp:extent cx="2472990" cy="3794760"/>
            <wp:effectExtent l="0" t="0" r="3810" b="0"/>
            <wp:docPr id="122088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2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817" cy="37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C4A4" w14:textId="0677DB24" w:rsidR="00676177" w:rsidRDefault="00676177" w:rsidP="00676177">
      <w:pPr>
        <w:ind w:firstLine="0"/>
        <w:jc w:val="center"/>
      </w:pPr>
      <w:r>
        <w:t xml:space="preserve">Рисунок </w:t>
      </w:r>
      <w:r w:rsidR="006914FA">
        <w:t>4.4.</w:t>
      </w:r>
      <w:r w:rsidR="00DE3ECF">
        <w:t>10</w:t>
      </w:r>
      <w:r>
        <w:t xml:space="preserve"> – </w:t>
      </w:r>
      <w:r w:rsidR="006914FA">
        <w:t>Макет интерфейса цифрового паспорта дома</w:t>
      </w:r>
    </w:p>
    <w:p w14:paraId="22CCADB5" w14:textId="77777777" w:rsidR="00676177" w:rsidRDefault="00676177" w:rsidP="00676177">
      <w:pPr>
        <w:ind w:firstLine="709"/>
      </w:pPr>
    </w:p>
    <w:p w14:paraId="7CD56905" w14:textId="77777777" w:rsidR="00DE3ECF" w:rsidRDefault="00DE3ECF" w:rsidP="00676177">
      <w:pPr>
        <w:ind w:firstLine="709"/>
      </w:pPr>
    </w:p>
    <w:p w14:paraId="63B795F1" w14:textId="77777777" w:rsidR="00DE3ECF" w:rsidRDefault="00DE3ECF" w:rsidP="00676177">
      <w:pPr>
        <w:ind w:firstLine="709"/>
      </w:pPr>
    </w:p>
    <w:p w14:paraId="69C68399" w14:textId="11DA64B6" w:rsidR="00DE3ECF" w:rsidRDefault="00DE3ECF" w:rsidP="00DE3ECF">
      <w:pPr>
        <w:ind w:firstLine="709"/>
      </w:pPr>
      <w:r>
        <w:t>Макет интерфейса авторизации для администратора представлен на рисунке 4.4.11</w:t>
      </w:r>
    </w:p>
    <w:p w14:paraId="7FB3792B" w14:textId="31B9C579" w:rsidR="00DE3ECF" w:rsidRDefault="007C1863" w:rsidP="00DE3ECF">
      <w:pPr>
        <w:ind w:firstLine="0"/>
        <w:jc w:val="center"/>
      </w:pPr>
      <w:r w:rsidRPr="007C1863">
        <w:rPr>
          <w:noProof/>
        </w:rPr>
        <w:drawing>
          <wp:inline distT="0" distB="0" distL="0" distR="0" wp14:anchorId="3ED99124" wp14:editId="3BA1F848">
            <wp:extent cx="3513124" cy="1973751"/>
            <wp:effectExtent l="0" t="0" r="0" b="7620"/>
            <wp:docPr id="186552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3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8BD" w14:textId="6EE98755" w:rsidR="00DE3ECF" w:rsidRDefault="00DE3ECF" w:rsidP="00DE3ECF">
      <w:pPr>
        <w:ind w:firstLine="0"/>
        <w:jc w:val="center"/>
      </w:pPr>
      <w:r>
        <w:t xml:space="preserve">Рисунок 4.4.11 – </w:t>
      </w:r>
      <w:r w:rsidR="007C1863">
        <w:t>Макет интерфейса авторизации для администратора</w:t>
      </w:r>
    </w:p>
    <w:p w14:paraId="57F63B03" w14:textId="77777777" w:rsidR="007C1863" w:rsidRDefault="007C1863" w:rsidP="00DE3ECF">
      <w:pPr>
        <w:ind w:firstLine="0"/>
        <w:jc w:val="center"/>
      </w:pPr>
    </w:p>
    <w:p w14:paraId="452A6D45" w14:textId="5C45FA5A" w:rsidR="007C1863" w:rsidRDefault="007C1863" w:rsidP="007C1863">
      <w:pPr>
        <w:ind w:firstLine="709"/>
      </w:pPr>
      <w:r>
        <w:t xml:space="preserve">Макет интерфейса </w:t>
      </w:r>
      <w:r w:rsidR="000A752D">
        <w:t>главного экрана</w:t>
      </w:r>
      <w:r>
        <w:t xml:space="preserve"> для администратора представлен на рисунке 4.4.1</w:t>
      </w:r>
      <w:r w:rsidR="000A752D">
        <w:t>2</w:t>
      </w:r>
    </w:p>
    <w:p w14:paraId="07AEB8FA" w14:textId="05E1908F" w:rsidR="007C1863" w:rsidRDefault="000A752D" w:rsidP="007C1863">
      <w:pPr>
        <w:ind w:firstLine="0"/>
        <w:jc w:val="center"/>
      </w:pPr>
      <w:r w:rsidRPr="000A752D">
        <w:rPr>
          <w:noProof/>
        </w:rPr>
        <w:drawing>
          <wp:inline distT="0" distB="0" distL="0" distR="0" wp14:anchorId="39737A31" wp14:editId="1E238524">
            <wp:extent cx="3520745" cy="1996613"/>
            <wp:effectExtent l="0" t="0" r="3810" b="3810"/>
            <wp:docPr id="207946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22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F2F" w14:textId="2FCEC646" w:rsidR="007C1863" w:rsidRDefault="007C1863" w:rsidP="007C1863">
      <w:pPr>
        <w:ind w:firstLine="0"/>
        <w:jc w:val="center"/>
      </w:pPr>
      <w:r>
        <w:t>Рисунок 4.4.1</w:t>
      </w:r>
      <w:r w:rsidR="000A752D">
        <w:t>2</w:t>
      </w:r>
      <w:r>
        <w:t xml:space="preserve"> – </w:t>
      </w:r>
      <w:r w:rsidR="0061674E">
        <w:t>Макет интерфейса главного экрана для администратора</w:t>
      </w:r>
    </w:p>
    <w:p w14:paraId="5053DC79" w14:textId="77777777" w:rsidR="007C1863" w:rsidRDefault="007C1863" w:rsidP="00DE3ECF">
      <w:pPr>
        <w:ind w:firstLine="0"/>
        <w:jc w:val="center"/>
      </w:pPr>
    </w:p>
    <w:p w14:paraId="294AF2A0" w14:textId="098FBCA3" w:rsidR="0061674E" w:rsidRDefault="0061674E" w:rsidP="0061674E">
      <w:pPr>
        <w:ind w:firstLine="709"/>
      </w:pPr>
      <w:r>
        <w:t xml:space="preserve">Макет интерфейса отправки </w:t>
      </w:r>
      <w:r>
        <w:rPr>
          <w:lang w:val="en-US"/>
        </w:rPr>
        <w:t>push</w:t>
      </w:r>
      <w:r w:rsidRPr="0061674E">
        <w:t>-</w:t>
      </w:r>
      <w:r>
        <w:t>уведомлений представлен на рисунке 4.4.13</w:t>
      </w:r>
    </w:p>
    <w:p w14:paraId="3B4AB965" w14:textId="48558484" w:rsidR="0061674E" w:rsidRDefault="00044700" w:rsidP="0061674E">
      <w:pPr>
        <w:ind w:firstLine="0"/>
        <w:jc w:val="center"/>
      </w:pPr>
      <w:r w:rsidRPr="00044700">
        <w:rPr>
          <w:noProof/>
        </w:rPr>
        <w:drawing>
          <wp:inline distT="0" distB="0" distL="0" distR="0" wp14:anchorId="13C9A84D" wp14:editId="3A4A5E7A">
            <wp:extent cx="3513124" cy="2049958"/>
            <wp:effectExtent l="0" t="0" r="0" b="7620"/>
            <wp:docPr id="49723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92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64B" w14:textId="6EA143D4" w:rsidR="0061674E" w:rsidRPr="003169F1" w:rsidRDefault="0061674E" w:rsidP="0061674E">
      <w:pPr>
        <w:ind w:firstLine="0"/>
        <w:jc w:val="center"/>
      </w:pPr>
      <w:r>
        <w:t xml:space="preserve">Рисунок 4.4.13 – </w:t>
      </w:r>
      <w:r w:rsidR="00044700">
        <w:t xml:space="preserve">Макет интерфейса отправки </w:t>
      </w:r>
      <w:r w:rsidR="00044700">
        <w:rPr>
          <w:lang w:val="en-US"/>
        </w:rPr>
        <w:t>push</w:t>
      </w:r>
      <w:r w:rsidR="00044700" w:rsidRPr="0061674E">
        <w:t>-</w:t>
      </w:r>
      <w:r w:rsidR="00044700">
        <w:t>уведомлений</w:t>
      </w:r>
    </w:p>
    <w:p w14:paraId="3B1683AE" w14:textId="77777777" w:rsidR="00DE3ECF" w:rsidRPr="003169F1" w:rsidRDefault="00DE3ECF" w:rsidP="00676177">
      <w:pPr>
        <w:ind w:firstLine="709"/>
      </w:pPr>
    </w:p>
    <w:p w14:paraId="6D692CF8" w14:textId="77777777" w:rsidR="008163F8" w:rsidRPr="003169F1" w:rsidRDefault="008163F8" w:rsidP="00676177">
      <w:pPr>
        <w:ind w:firstLine="709"/>
      </w:pPr>
    </w:p>
    <w:p w14:paraId="4D9D5A60" w14:textId="77777777" w:rsidR="008163F8" w:rsidRPr="003169F1" w:rsidRDefault="008163F8" w:rsidP="00676177">
      <w:pPr>
        <w:ind w:firstLine="709"/>
      </w:pPr>
    </w:p>
    <w:p w14:paraId="48E20744" w14:textId="21F86C99" w:rsidR="008163F8" w:rsidRDefault="008163F8" w:rsidP="008163F8">
      <w:pPr>
        <w:ind w:firstLine="709"/>
      </w:pPr>
      <w:r>
        <w:t>Макет интерфейса добавления новости</w:t>
      </w:r>
      <w:r w:rsidRPr="008163F8">
        <w:t>/</w:t>
      </w:r>
      <w:r>
        <w:t>объявления представлен на рисунке 4.4.14</w:t>
      </w:r>
    </w:p>
    <w:p w14:paraId="223D9492" w14:textId="2C398988" w:rsidR="008163F8" w:rsidRDefault="0040712F" w:rsidP="008163F8">
      <w:pPr>
        <w:ind w:firstLine="0"/>
        <w:jc w:val="center"/>
      </w:pPr>
      <w:r w:rsidRPr="0040712F">
        <w:rPr>
          <w:noProof/>
        </w:rPr>
        <w:drawing>
          <wp:inline distT="0" distB="0" distL="0" distR="0" wp14:anchorId="365DE7D2" wp14:editId="4B9343B9">
            <wp:extent cx="3505504" cy="2004234"/>
            <wp:effectExtent l="0" t="0" r="0" b="0"/>
            <wp:docPr id="16150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45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68DA" w14:textId="5C62634D" w:rsidR="008163F8" w:rsidRPr="008163F8" w:rsidRDefault="008163F8" w:rsidP="008163F8">
      <w:pPr>
        <w:ind w:firstLine="0"/>
        <w:jc w:val="center"/>
      </w:pPr>
      <w:r>
        <w:t xml:space="preserve">Рисунок 4.4.14 – </w:t>
      </w:r>
      <w:r w:rsidR="00D023D1">
        <w:t>Макет интерфейса добавления новости</w:t>
      </w:r>
      <w:r w:rsidR="00D023D1" w:rsidRPr="008163F8">
        <w:t>/</w:t>
      </w:r>
      <w:r w:rsidR="00D023D1">
        <w:t>объявления</w:t>
      </w:r>
    </w:p>
    <w:p w14:paraId="58C2EBEF" w14:textId="77777777" w:rsidR="008163F8" w:rsidRDefault="008163F8" w:rsidP="00676177">
      <w:pPr>
        <w:ind w:firstLine="709"/>
      </w:pPr>
    </w:p>
    <w:p w14:paraId="23C58A0F" w14:textId="191005B4" w:rsidR="00D023D1" w:rsidRDefault="00D023D1" w:rsidP="00D023D1">
      <w:pPr>
        <w:ind w:firstLine="709"/>
      </w:pPr>
      <w:r>
        <w:t xml:space="preserve">Макет интерфейса </w:t>
      </w:r>
      <w:r w:rsidR="00AC093D">
        <w:t>редактирования</w:t>
      </w:r>
      <w:r>
        <w:t xml:space="preserve"> новости</w:t>
      </w:r>
      <w:r w:rsidRPr="008163F8">
        <w:t>/</w:t>
      </w:r>
      <w:r>
        <w:t>объявления представлен на рисунке 4.4.15</w:t>
      </w:r>
    </w:p>
    <w:p w14:paraId="6C4E14D9" w14:textId="6313BB28" w:rsidR="00D023D1" w:rsidRDefault="00AC093D" w:rsidP="00D023D1">
      <w:pPr>
        <w:ind w:firstLine="0"/>
        <w:jc w:val="center"/>
      </w:pPr>
      <w:r w:rsidRPr="00AC093D">
        <w:rPr>
          <w:noProof/>
        </w:rPr>
        <w:drawing>
          <wp:inline distT="0" distB="0" distL="0" distR="0" wp14:anchorId="06FFCD12" wp14:editId="1E6ACF5B">
            <wp:extent cx="3551228" cy="2049958"/>
            <wp:effectExtent l="0" t="0" r="0" b="7620"/>
            <wp:docPr id="713318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86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B9E7" w14:textId="59A4E91A" w:rsidR="00D023D1" w:rsidRPr="008163F8" w:rsidRDefault="00D023D1" w:rsidP="00D023D1">
      <w:pPr>
        <w:ind w:firstLine="0"/>
        <w:jc w:val="center"/>
      </w:pPr>
      <w:r>
        <w:t xml:space="preserve">Рисунок 4.4.15 – </w:t>
      </w:r>
      <w:r w:rsidR="00AC093D">
        <w:t>Макет интерфейса редактирования новости</w:t>
      </w:r>
      <w:r w:rsidR="00AC093D" w:rsidRPr="008163F8">
        <w:t>/</w:t>
      </w:r>
      <w:r w:rsidR="00AC093D">
        <w:t>объявления</w:t>
      </w:r>
    </w:p>
    <w:p w14:paraId="53E8C474" w14:textId="77777777" w:rsidR="00D023D1" w:rsidRDefault="00D023D1" w:rsidP="00676177">
      <w:pPr>
        <w:ind w:firstLine="709"/>
      </w:pPr>
    </w:p>
    <w:p w14:paraId="5D86F234" w14:textId="410CB116" w:rsidR="00AC093D" w:rsidRDefault="00AC093D" w:rsidP="00AC093D">
      <w:pPr>
        <w:ind w:firstLine="709"/>
      </w:pPr>
      <w:r>
        <w:t xml:space="preserve">Макет интерфейса </w:t>
      </w:r>
      <w:r w:rsidR="009456E7">
        <w:t>удаления</w:t>
      </w:r>
      <w:r>
        <w:t xml:space="preserve"> новости</w:t>
      </w:r>
      <w:r w:rsidRPr="008163F8">
        <w:t>/</w:t>
      </w:r>
      <w:r>
        <w:t>объявления представлен на рисунке 4.4.16</w:t>
      </w:r>
    </w:p>
    <w:p w14:paraId="1D069673" w14:textId="628A2577" w:rsidR="00AC093D" w:rsidRDefault="009456E7" w:rsidP="00AC093D">
      <w:pPr>
        <w:ind w:firstLine="0"/>
        <w:jc w:val="center"/>
      </w:pPr>
      <w:r w:rsidRPr="009456E7">
        <w:rPr>
          <w:noProof/>
        </w:rPr>
        <w:drawing>
          <wp:inline distT="0" distB="0" distL="0" distR="0" wp14:anchorId="68CC33EC" wp14:editId="7CF0E1F0">
            <wp:extent cx="3513124" cy="2019475"/>
            <wp:effectExtent l="0" t="0" r="0" b="0"/>
            <wp:docPr id="212414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65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049" w14:textId="37718190" w:rsidR="00AC093D" w:rsidRPr="008163F8" w:rsidRDefault="00AC093D" w:rsidP="00AC093D">
      <w:pPr>
        <w:ind w:firstLine="0"/>
        <w:jc w:val="center"/>
      </w:pPr>
      <w:r>
        <w:t>Рисунок 4.4.16 – Макет интерфейса редактирования новости</w:t>
      </w:r>
      <w:r w:rsidRPr="008163F8">
        <w:t>/</w:t>
      </w:r>
      <w:r>
        <w:t>объявления</w:t>
      </w:r>
    </w:p>
    <w:p w14:paraId="355A1FE9" w14:textId="77777777" w:rsidR="00AC093D" w:rsidRPr="008163F8" w:rsidRDefault="00AC093D" w:rsidP="00676177">
      <w:pPr>
        <w:ind w:firstLine="709"/>
      </w:pPr>
    </w:p>
    <w:p w14:paraId="2130C256" w14:textId="77777777" w:rsidR="00676177" w:rsidRDefault="00676177" w:rsidP="00676177">
      <w:pPr>
        <w:ind w:firstLine="709"/>
      </w:pPr>
    </w:p>
    <w:p w14:paraId="669C1EF4" w14:textId="77777777" w:rsidR="00676177" w:rsidRDefault="00676177" w:rsidP="00676177">
      <w:pPr>
        <w:ind w:firstLine="709"/>
      </w:pPr>
    </w:p>
    <w:p w14:paraId="3EBD447A" w14:textId="0EB0E79F" w:rsidR="00295D9C" w:rsidRDefault="00295D9C" w:rsidP="00295D9C">
      <w:pPr>
        <w:pStyle w:val="2"/>
      </w:pPr>
      <w:bookmarkStart w:id="19" w:name="_Toc210058253"/>
      <w:r>
        <w:t>Требования к видам обеспечения</w:t>
      </w:r>
      <w:bookmarkEnd w:id="19"/>
    </w:p>
    <w:p w14:paraId="02EF595A" w14:textId="03642860" w:rsidR="009C1795" w:rsidRPr="009C1795" w:rsidRDefault="009C1795" w:rsidP="009C1795">
      <w:r>
        <w:t>В данном разделе приведены требования к видам обеспечения разработки.</w:t>
      </w:r>
    </w:p>
    <w:p w14:paraId="607098D9" w14:textId="67CE43B4" w:rsidR="00295D9C" w:rsidRDefault="00256697" w:rsidP="00256697">
      <w:pPr>
        <w:pStyle w:val="3"/>
      </w:pPr>
      <w:bookmarkStart w:id="20" w:name="_Toc210058254"/>
      <w:r>
        <w:t>Требования к математическому обеспечению</w:t>
      </w:r>
      <w:bookmarkEnd w:id="20"/>
    </w:p>
    <w:p w14:paraId="6F7AC5A3" w14:textId="175E80E1" w:rsidR="00612ED2" w:rsidRPr="00382AD5" w:rsidRDefault="00612ED2" w:rsidP="00612ED2">
      <w:bookmarkStart w:id="21" w:name="_Toc210058255"/>
      <w:r>
        <w:t>Требования к математическому обеспечению не предъявляются.</w:t>
      </w:r>
    </w:p>
    <w:p w14:paraId="01BB9602" w14:textId="7ED60956" w:rsidR="00BD4966" w:rsidRDefault="00256697" w:rsidP="00BD4966">
      <w:pPr>
        <w:pStyle w:val="3"/>
      </w:pPr>
      <w:r>
        <w:t>Требования к информационному обеспечению</w:t>
      </w:r>
      <w:bookmarkEnd w:id="21"/>
    </w:p>
    <w:p w14:paraId="549EE592" w14:textId="38FCAE39" w:rsidR="002B7ACB" w:rsidRPr="002B7ACB" w:rsidRDefault="002B7ACB" w:rsidP="002B7ACB">
      <w:r>
        <w:t>В данном подразделе приведены требования к информационному обеспечению.</w:t>
      </w:r>
    </w:p>
    <w:p w14:paraId="10FB11A4" w14:textId="6B91B4AD" w:rsidR="00416111" w:rsidRDefault="001F61FC" w:rsidP="00416111">
      <w:pPr>
        <w:pStyle w:val="4"/>
      </w:pPr>
      <w:r>
        <w:t>Требования к форматам хранения данных</w:t>
      </w:r>
    </w:p>
    <w:p w14:paraId="3F0F3A72" w14:textId="76ED1949" w:rsidR="009B79C3" w:rsidRPr="009B79C3" w:rsidRDefault="009B79C3" w:rsidP="009B79C3">
      <w:r w:rsidRPr="009B79C3">
        <w:t>Для хранения данных в мобильном приложении должны использоваться следующие форматы:</w:t>
      </w:r>
    </w:p>
    <w:p w14:paraId="156E4FFB" w14:textId="603394F7" w:rsidR="006977EE" w:rsidRPr="006977EE" w:rsidRDefault="00887381" w:rsidP="006977EE">
      <w:pPr>
        <w:pStyle w:val="a4"/>
        <w:numPr>
          <w:ilvl w:val="0"/>
          <w:numId w:val="18"/>
        </w:numPr>
        <w:ind w:left="0" w:firstLine="851"/>
      </w:pPr>
      <w:r>
        <w:t>д</w:t>
      </w:r>
      <w:r w:rsidR="006977EE" w:rsidRPr="006977EE">
        <w:t>анные пользователей, заявок, данных ЖК, новостей и координат объектов района должны храниться в реляционной базе данных MariaDB.</w:t>
      </w:r>
    </w:p>
    <w:p w14:paraId="6BF3A7EA" w14:textId="73244C0F" w:rsidR="002C78F0" w:rsidRPr="009B79C3" w:rsidRDefault="002C78F0" w:rsidP="006977EE">
      <w:pPr>
        <w:pStyle w:val="a4"/>
        <w:numPr>
          <w:ilvl w:val="0"/>
          <w:numId w:val="18"/>
        </w:numPr>
        <w:ind w:left="0" w:firstLine="851"/>
      </w:pPr>
      <w:r>
        <w:t>ф</w:t>
      </w:r>
      <w:r w:rsidRPr="002C78F0">
        <w:t>отографии</w:t>
      </w:r>
      <w:r>
        <w:t xml:space="preserve"> и</w:t>
      </w:r>
      <w:r w:rsidRPr="002C78F0">
        <w:t xml:space="preserve"> документ</w:t>
      </w:r>
      <w:r>
        <w:t>ы</w:t>
      </w:r>
      <w:r w:rsidRPr="002C78F0">
        <w:t xml:space="preserve"> верификации должны храниться в Google Cloud Storage в форматах JPEG и</w:t>
      </w:r>
      <w:r>
        <w:t>ли</w:t>
      </w:r>
      <w:r w:rsidRPr="002C78F0">
        <w:t xml:space="preserve"> PNG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5D280D4" w14:textId="2F7ADBF6" w:rsidR="00416111" w:rsidRPr="00416111" w:rsidRDefault="001F1E84" w:rsidP="00416111">
      <w:r>
        <w:t>В р</w:t>
      </w:r>
      <w:r w:rsidR="00A00452">
        <w:t>азрабатываем</w:t>
      </w:r>
      <w:r>
        <w:t>о</w:t>
      </w:r>
      <w:r w:rsidR="006069C6">
        <w:t>м</w:t>
      </w:r>
      <w:r w:rsidR="00A00452">
        <w:t xml:space="preserve"> </w:t>
      </w:r>
      <w:r w:rsidR="006069C6">
        <w:t xml:space="preserve">мобильном приложении </w:t>
      </w:r>
      <w:r>
        <w:t xml:space="preserve">будет использоваться русский </w:t>
      </w:r>
      <w:r w:rsidR="003633F7">
        <w:t>яз</w:t>
      </w:r>
      <w:r>
        <w:t>ык</w:t>
      </w:r>
      <w:r w:rsidR="00811D48">
        <w:t>.</w:t>
      </w:r>
    </w:p>
    <w:p w14:paraId="02ABA6DD" w14:textId="690215C8" w:rsidR="008239DB" w:rsidRDefault="004A0E13" w:rsidP="004A0E13">
      <w:pPr>
        <w:pStyle w:val="3"/>
      </w:pPr>
      <w:bookmarkStart w:id="22" w:name="_Toc210058256"/>
      <w:r>
        <w:t>Требования к метрологическому обеспечению</w:t>
      </w:r>
      <w:bookmarkEnd w:id="22"/>
    </w:p>
    <w:p w14:paraId="00D4814F" w14:textId="4FDE788E" w:rsidR="00382AD5" w:rsidRPr="00382AD5" w:rsidRDefault="00382AD5" w:rsidP="00382AD5">
      <w:r>
        <w:t>Требования к метрологическому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3" w:name="_Toc210058257"/>
      <w:r>
        <w:t>Требования к техническому обеспечению</w:t>
      </w:r>
      <w:bookmarkEnd w:id="23"/>
    </w:p>
    <w:p w14:paraId="223FBFDC" w14:textId="28C08EE5" w:rsidR="00DB7813" w:rsidRDefault="00A077A8" w:rsidP="00DB7813">
      <w:r>
        <w:t>Требования к вычислительной технике приведены ниже</w:t>
      </w:r>
      <w:r w:rsidR="00FC1D10">
        <w:t>.</w:t>
      </w:r>
    </w:p>
    <w:p w14:paraId="5F387C70" w14:textId="443FBA8B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bookmarkStart w:id="24" w:name="_Toc210058258"/>
      <w:r>
        <w:t>о</w:t>
      </w:r>
      <w:r w:rsidR="00887381" w:rsidRPr="00887381">
        <w:t>перационная система: Android 8.0 или выше, iOS 12.0 или выше</w:t>
      </w:r>
      <w:r w:rsidR="00A71B91" w:rsidRPr="00A71B91">
        <w:t>;</w:t>
      </w:r>
    </w:p>
    <w:p w14:paraId="6AC1BAA1" w14:textId="563C8721" w:rsid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о</w:t>
      </w:r>
      <w:r w:rsidR="00887381" w:rsidRPr="00887381">
        <w:t xml:space="preserve">перативная память: не менее </w:t>
      </w:r>
      <w:r>
        <w:t>4</w:t>
      </w:r>
      <w:r w:rsidR="00887381" w:rsidRPr="00887381">
        <w:t xml:space="preserve"> ГБ</w:t>
      </w:r>
      <w:r w:rsidR="00A71B91" w:rsidRPr="00A71B91">
        <w:t>;</w:t>
      </w:r>
    </w:p>
    <w:p w14:paraId="1E7589F8" w14:textId="33FBE8EB" w:rsidR="00D34EBA" w:rsidRPr="00A72BA3" w:rsidRDefault="00D34EBA" w:rsidP="00D34EBA">
      <w:pPr>
        <w:pStyle w:val="a4"/>
        <w:numPr>
          <w:ilvl w:val="0"/>
          <w:numId w:val="18"/>
        </w:numPr>
        <w:ind w:left="0" w:firstLine="851"/>
      </w:pPr>
      <w:r w:rsidRPr="00A72BA3">
        <w:t>процессор с тактовой частотой не менее 1,8 ГГц</w:t>
      </w:r>
      <w:r w:rsidR="00A71B91" w:rsidRPr="00A71B91">
        <w:t>;</w:t>
      </w:r>
    </w:p>
    <w:p w14:paraId="2521B2EB" w14:textId="025E7011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встроенная память</w:t>
      </w:r>
      <w:r w:rsidR="00887381" w:rsidRPr="00887381">
        <w:t>: не менее 100 МБ</w:t>
      </w:r>
      <w:r w:rsidR="00A71B91" w:rsidRPr="00A71B91">
        <w:t>;</w:t>
      </w:r>
    </w:p>
    <w:p w14:paraId="18D9A196" w14:textId="7500B437" w:rsidR="00887381" w:rsidRPr="00887381" w:rsidRDefault="00D34EBA" w:rsidP="00887381">
      <w:pPr>
        <w:pStyle w:val="a4"/>
        <w:numPr>
          <w:ilvl w:val="0"/>
          <w:numId w:val="18"/>
        </w:numPr>
        <w:ind w:left="0" w:firstLine="851"/>
      </w:pPr>
      <w:r>
        <w:t>до</w:t>
      </w:r>
      <w:r w:rsidR="00887381" w:rsidRPr="00887381">
        <w:t>ступ к сети Интернет: минимальная скорость 1 Мбит/с.</w:t>
      </w:r>
    </w:p>
    <w:p w14:paraId="48FA2DD2" w14:textId="2F3F901F" w:rsidR="009730DA" w:rsidRDefault="00645BED" w:rsidP="00645BED">
      <w:pPr>
        <w:pStyle w:val="2"/>
      </w:pPr>
      <w:r>
        <w:lastRenderedPageBreak/>
        <w:t>Требования к надежности</w:t>
      </w:r>
      <w:bookmarkEnd w:id="24"/>
    </w:p>
    <w:p w14:paraId="5DF5807B" w14:textId="77777777" w:rsidR="009849EA" w:rsidRDefault="009849EA" w:rsidP="009849EA">
      <w:r>
        <w:t>Стабильная работа программы должна быть гарантирована посредством следующих организационно-технических мер:</w:t>
      </w:r>
    </w:p>
    <w:p w14:paraId="2E4EE5BF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обеспечение непрерывного электропитания технических устройств в соответствии с требованиями ГОСТ Р 55844–2013 «Информационные технологии. Управление безопасностью информации. Общие требования»;</w:t>
      </w:r>
    </w:p>
    <w:p w14:paraId="23D09BEB" w14:textId="77777777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контроль за вводимыми данными в соответствии с Федеральным законом № 149-ФЗ «Об информации, информационных технологиях и о защите информации»;</w:t>
      </w:r>
    </w:p>
    <w:p w14:paraId="14FA3D72" w14:textId="4DDCA46F" w:rsidR="009849EA" w:rsidRDefault="009849EA" w:rsidP="002C284C">
      <w:pPr>
        <w:pStyle w:val="a4"/>
        <w:numPr>
          <w:ilvl w:val="0"/>
          <w:numId w:val="18"/>
        </w:numPr>
        <w:ind w:left="0" w:firstLine="851"/>
      </w:pPr>
      <w:r>
        <w:t>регулярное обслуживание программных средств и аппаратного обеспечения в соответствии с Постановлением Министерства труда и социального развития РФ от 23 июля 1998 года № 31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2C284C">
        <w:t>.</w:t>
      </w:r>
    </w:p>
    <w:p w14:paraId="7F640B47" w14:textId="070904E2" w:rsidR="00645BED" w:rsidRDefault="00645BED" w:rsidP="00645BED">
      <w:pPr>
        <w:pStyle w:val="2"/>
      </w:pPr>
      <w:bookmarkStart w:id="25" w:name="_Toc210058259"/>
      <w:r>
        <w:t>Требования к безопасности</w:t>
      </w:r>
      <w:bookmarkEnd w:id="25"/>
    </w:p>
    <w:p w14:paraId="6B1500A0" w14:textId="19C031B0" w:rsidR="00B37B4D" w:rsidRPr="00B37B4D" w:rsidRDefault="00B37B4D" w:rsidP="00B37B4D">
      <w:r w:rsidRPr="00B37B4D">
        <w:t>Безопасное функционирование программы должно быть обеспечено комплексом организационно-технических мер, которые включают в себя:</w:t>
      </w:r>
    </w:p>
    <w:p w14:paraId="1FC5E174" w14:textId="77777777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проведение регулярного тестирования программных средств на наличие компьютерных вирусов в соответствии с ГОСТ 51188–98 «Защита информации. Испытания программных средств на наличие компьютерных вирусов»;</w:t>
      </w:r>
    </w:p>
    <w:p w14:paraId="0566E534" w14:textId="38D81F33" w:rsidR="00B37B4D" w:rsidRPr="00B37B4D" w:rsidRDefault="00B37B4D" w:rsidP="002C284C">
      <w:pPr>
        <w:pStyle w:val="a4"/>
        <w:numPr>
          <w:ilvl w:val="0"/>
          <w:numId w:val="18"/>
        </w:numPr>
        <w:ind w:left="0" w:firstLine="851"/>
      </w:pPr>
      <w:r w:rsidRPr="00B37B4D">
        <w:t>использование средств защиты информации, соответствующих требованиям Федерального закона № 149-ФЗ «Об информации, информационных технологиях и о защите информации»</w:t>
      </w:r>
      <w:r w:rsidR="002C284C">
        <w:t>.</w:t>
      </w:r>
    </w:p>
    <w:p w14:paraId="69DF06C2" w14:textId="37226577" w:rsidR="00E43689" w:rsidRDefault="00B37B4D" w:rsidP="00B37B4D">
      <w:pPr>
        <w:rPr>
          <w:highlight w:val="white"/>
        </w:rPr>
      </w:pPr>
      <w:r w:rsidRPr="00B37B4D">
        <w:t>Иные требования к безопасности не предъявляются.</w:t>
      </w:r>
    </w:p>
    <w:p w14:paraId="32C4A45D" w14:textId="23357369" w:rsidR="007A3137" w:rsidRDefault="007A3137" w:rsidP="007A3137">
      <w:pPr>
        <w:pStyle w:val="2"/>
      </w:pPr>
      <w:bookmarkStart w:id="26" w:name="_Toc210058260"/>
      <w:r>
        <w:t>Требования к патентной чистоте</w:t>
      </w:r>
      <w:bookmarkEnd w:id="26"/>
    </w:p>
    <w:p w14:paraId="63BC1AFC" w14:textId="3CAF0E80" w:rsidR="00E70933" w:rsidRDefault="00E70933" w:rsidP="00E70933">
      <w:r>
        <w:t>Программа должна соответствовать следующим требованиям в области патентной чистоты:</w:t>
      </w:r>
    </w:p>
    <w:p w14:paraId="42641395" w14:textId="6A7FAE2E" w:rsidR="00E70933" w:rsidRDefault="00E70933" w:rsidP="002C284C">
      <w:pPr>
        <w:pStyle w:val="a4"/>
        <w:numPr>
          <w:ilvl w:val="0"/>
          <w:numId w:val="18"/>
        </w:numPr>
        <w:ind w:left="0" w:firstLine="851"/>
      </w:pPr>
      <w:r>
        <w:t xml:space="preserve">не допускается использование объектов интеллектуальной собственности, защищённых патентами, авторскими правами и другими правами третьих лиц без соответствующего разрешения правообладателей, что предусмотрено частью </w:t>
      </w:r>
      <w:r w:rsidR="002C284C">
        <w:t>четвертой</w:t>
      </w:r>
      <w:r>
        <w:t xml:space="preserve"> Гражданского кодекса Российской Федерации;</w:t>
      </w:r>
    </w:p>
    <w:p w14:paraId="25A2FA7E" w14:textId="002BDE1D" w:rsidR="00343DF1" w:rsidRPr="00343DF1" w:rsidRDefault="00E70933" w:rsidP="002C284C">
      <w:pPr>
        <w:pStyle w:val="a4"/>
        <w:numPr>
          <w:ilvl w:val="0"/>
          <w:numId w:val="18"/>
        </w:numPr>
        <w:ind w:left="0" w:firstLine="851"/>
      </w:pPr>
      <w:r>
        <w:lastRenderedPageBreak/>
        <w:t>исключается использование результатов умственной деятельности, которые нарушают права на интеллектуальную собственность, охраняемую Федеральным законом № 98-ФЗ «О коммерческой тайне» и другими нормативными актами, регулирующими защиту интеллектуальной собственности.</w:t>
      </w:r>
    </w:p>
    <w:p w14:paraId="3BF80742" w14:textId="0BFF82FC" w:rsidR="003A546E" w:rsidRDefault="003A546E" w:rsidP="003A546E">
      <w:pPr>
        <w:pStyle w:val="2"/>
      </w:pPr>
      <w:bookmarkStart w:id="27" w:name="_Toc210058261"/>
      <w:r>
        <w:t>Требования к перспективам развития</w:t>
      </w:r>
      <w:bookmarkEnd w:id="27"/>
    </w:p>
    <w:p w14:paraId="16318B59" w14:textId="18F9EEE5" w:rsidR="00885C33" w:rsidRDefault="00CF0C2C" w:rsidP="00885C33">
      <w:r>
        <w:t>Разрабатываем</w:t>
      </w:r>
      <w:r w:rsidR="000A77E6">
        <w:t>ое</w:t>
      </w:r>
      <w:r>
        <w:t xml:space="preserve"> </w:t>
      </w:r>
      <w:r w:rsidR="000A77E6">
        <w:t xml:space="preserve">приложение </w:t>
      </w:r>
      <w:r>
        <w:t>может иметь следующие перспективы развития:</w:t>
      </w:r>
    </w:p>
    <w:p w14:paraId="3D1824BA" w14:textId="380C6CE2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bookmarkStart w:id="28" w:name="_Toc210058262"/>
      <w:r>
        <w:t>в</w:t>
      </w:r>
      <w:r w:rsidRPr="00FF625E">
        <w:t>недрение функционала онлайн-голосований для проведения собраний жильцов в соответствии с Жилищным кодексом РФ;</w:t>
      </w:r>
    </w:p>
    <w:p w14:paraId="6245C9E3" w14:textId="2C8DED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системами умного дома для управления устройствами через приложение (например, счётчиками, освещением, видеонаблюдением);</w:t>
      </w:r>
    </w:p>
    <w:p w14:paraId="2A5EECE5" w14:textId="60B2F4B0" w:rsidR="00FF625E" w:rsidRPr="00FF625E" w:rsidRDefault="00FF625E" w:rsidP="00FF625E">
      <w:pPr>
        <w:pStyle w:val="a4"/>
        <w:numPr>
          <w:ilvl w:val="0"/>
          <w:numId w:val="18"/>
        </w:numPr>
        <w:ind w:left="0" w:firstLine="851"/>
      </w:pPr>
      <w:r>
        <w:t>и</w:t>
      </w:r>
      <w:r w:rsidRPr="00FF625E">
        <w:t>нтеграция с внешними сервисами (например, Госуслуги</w:t>
      </w:r>
      <w:r>
        <w:t xml:space="preserve"> и</w:t>
      </w:r>
      <w:r w:rsidRPr="00FF625E">
        <w:t xml:space="preserve"> платёжные системы для оплаты коммунальных услуг).</w:t>
      </w:r>
    </w:p>
    <w:p w14:paraId="7B2062F0" w14:textId="54ECF06C" w:rsidR="00127A5A" w:rsidRPr="00C07D7C" w:rsidRDefault="00127A5A" w:rsidP="00127A5A">
      <w:pPr>
        <w:pStyle w:val="1"/>
      </w:pPr>
      <w:r w:rsidRPr="00C07D7C">
        <w:lastRenderedPageBreak/>
        <w:t>Состав и содержание работ</w:t>
      </w:r>
      <w:bookmarkEnd w:id="28"/>
    </w:p>
    <w:p w14:paraId="44E46163" w14:textId="77777777" w:rsidR="008A6CF1" w:rsidRDefault="008A6CF1" w:rsidP="008A6CF1">
      <w:r>
        <w:t>В рамках разработки программного продукта в соответствии с настоящим документом требуется выполнить перечень работ, представленных на таблице 1.</w:t>
      </w:r>
    </w:p>
    <w:p w14:paraId="0878F0B4" w14:textId="77777777" w:rsidR="008A6CF1" w:rsidRDefault="008A6CF1" w:rsidP="008A6CF1">
      <w:pPr>
        <w:pStyle w:val="vgutTableName"/>
      </w:pPr>
      <w:r>
        <w:t>Таблица 1 – Состав и содержание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976"/>
        <w:gridCol w:w="2262"/>
      </w:tblGrid>
      <w:tr w:rsidR="008A6CF1" w14:paraId="6F497043" w14:textId="77777777" w:rsidTr="00D23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6E5C9" w14:textId="77777777" w:rsidR="008A6CF1" w:rsidRDefault="008A6CF1" w:rsidP="00D236F1">
            <w:pPr>
              <w:pStyle w:val="vgutTableText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этапа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EE" w14:textId="77777777" w:rsidR="008A6CF1" w:rsidRDefault="008A6CF1" w:rsidP="00D236F1">
            <w:pPr>
              <w:pStyle w:val="vgutTableText"/>
            </w:pPr>
            <w:r>
              <w:t>Наименование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62A" w14:textId="77777777" w:rsidR="008A6CF1" w:rsidRDefault="008A6CF1" w:rsidP="00D236F1">
            <w:pPr>
              <w:pStyle w:val="vgutTableText"/>
            </w:pPr>
            <w:r>
              <w:t>Длительность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4410" w14:textId="77777777" w:rsidR="008A6CF1" w:rsidRDefault="008A6CF1" w:rsidP="00D236F1">
            <w:pPr>
              <w:pStyle w:val="vgutTableText"/>
            </w:pPr>
            <w:r>
              <w:t>Состав работ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0EEC" w14:textId="77777777" w:rsidR="008A6CF1" w:rsidRDefault="008A6CF1" w:rsidP="00D236F1">
            <w:pPr>
              <w:pStyle w:val="vgutTableText"/>
            </w:pPr>
            <w:r>
              <w:t>Результат</w:t>
            </w:r>
          </w:p>
        </w:tc>
      </w:tr>
      <w:tr w:rsidR="008A6CF1" w14:paraId="3FA9003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B658" w14:textId="77777777" w:rsidR="008A6CF1" w:rsidRDefault="008A6CF1" w:rsidP="00D236F1">
            <w:pPr>
              <w:pStyle w:val="vgutTableText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3F7D" w14:textId="77777777" w:rsidR="008A6CF1" w:rsidRDefault="008A6CF1" w:rsidP="00D236F1">
            <w:pPr>
              <w:pStyle w:val="vgutTableText"/>
            </w:pPr>
            <w:r>
              <w:t>Составление ТЗ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5914" w14:textId="3203241A" w:rsidR="008A6CF1" w:rsidRDefault="00FF625E" w:rsidP="00D236F1">
            <w:pPr>
              <w:pStyle w:val="vgutTableText"/>
            </w:pPr>
            <w:r>
              <w:t>2</w:t>
            </w:r>
            <w:r w:rsidR="00F614A5">
              <w:t xml:space="preserve"> недел</w:t>
            </w:r>
            <w:r>
              <w:t>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36B9" w14:textId="77777777" w:rsidR="008A6CF1" w:rsidRDefault="008A6CF1" w:rsidP="00D236F1">
            <w:pPr>
              <w:pStyle w:val="vgutTableText"/>
            </w:pPr>
            <w:r>
              <w:t>Разработка и утверждение технического задания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24C2" w14:textId="77777777" w:rsidR="008A6CF1" w:rsidRDefault="008A6CF1" w:rsidP="00D236F1">
            <w:pPr>
              <w:pStyle w:val="vgutTableText"/>
            </w:pPr>
            <w:r>
              <w:t>Техническое задание</w:t>
            </w:r>
          </w:p>
        </w:tc>
      </w:tr>
      <w:tr w:rsidR="008A6CF1" w14:paraId="5CDC89E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153A" w14:textId="77777777" w:rsidR="008A6CF1" w:rsidRDefault="008A6CF1" w:rsidP="00D236F1">
            <w:pPr>
              <w:pStyle w:val="vgutTableText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2F94" w14:textId="77777777" w:rsidR="008A6CF1" w:rsidRDefault="008A6CF1" w:rsidP="00D236F1">
            <w:pPr>
              <w:pStyle w:val="vgutTableText"/>
            </w:pPr>
            <w:r>
              <w:t>Настройка рабочего окружения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34FB" w14:textId="34D50E1D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5088" w14:textId="77777777" w:rsidR="008A6CF1" w:rsidRDefault="008A6CF1" w:rsidP="00D236F1">
            <w:pPr>
              <w:pStyle w:val="vgutTableText"/>
            </w:pPr>
            <w:r>
              <w:t>Подготовка и настройка рабочего окружения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58F4" w14:textId="77777777" w:rsidR="008A6CF1" w:rsidRDefault="008A6CF1" w:rsidP="00D236F1">
            <w:pPr>
              <w:pStyle w:val="vgutTableText"/>
            </w:pPr>
            <w:r>
              <w:t>Подготовленное к написанию кода рабочее место</w:t>
            </w:r>
          </w:p>
        </w:tc>
      </w:tr>
      <w:tr w:rsidR="008A6CF1" w14:paraId="5FE66780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D655" w14:textId="77777777" w:rsidR="008A6CF1" w:rsidRDefault="008A6CF1" w:rsidP="00D236F1">
            <w:pPr>
              <w:pStyle w:val="vgutTableText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40EF" w14:textId="77777777" w:rsidR="008A6CF1" w:rsidRDefault="008A6CF1" w:rsidP="00D236F1">
            <w:pPr>
              <w:pStyle w:val="vgutTableText"/>
            </w:pPr>
            <w:r>
              <w:t>Проектирование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0AA9" w14:textId="229EBD3C" w:rsidR="008A6CF1" w:rsidRDefault="0059612D" w:rsidP="00D236F1">
            <w:pPr>
              <w:pStyle w:val="vgutTableText"/>
            </w:pPr>
            <w:r>
              <w:t>2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635" w14:textId="20CD070E" w:rsidR="008A6CF1" w:rsidRDefault="005A6FD0" w:rsidP="00D236F1">
            <w:pPr>
              <w:pStyle w:val="vgutTableText"/>
            </w:pPr>
            <w:r>
              <w:t>Проектирование</w:t>
            </w:r>
            <w:r w:rsidR="008A6CF1">
              <w:t xml:space="preserve"> структуры программы</w:t>
            </w:r>
            <w:r w:rsidR="00433DAD">
              <w:t xml:space="preserve"> и БД.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EDAB" w14:textId="26E0BA49" w:rsidR="008A6CF1" w:rsidRDefault="005A6FD0" w:rsidP="00D236F1">
            <w:pPr>
              <w:pStyle w:val="vgutTableText"/>
            </w:pPr>
            <w:r w:rsidRPr="004673ED">
              <w:t>Структура программ</w:t>
            </w:r>
            <w:r>
              <w:t>ы и</w:t>
            </w:r>
            <w:r w:rsidRPr="004673ED">
              <w:t xml:space="preserve"> </w:t>
            </w:r>
            <w:r>
              <w:t>БД</w:t>
            </w:r>
          </w:p>
        </w:tc>
      </w:tr>
      <w:tr w:rsidR="005B7492" w14:paraId="6465B34A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273A" w14:textId="2C9C0729" w:rsidR="005B7492" w:rsidRDefault="005B7492" w:rsidP="00D236F1">
            <w:pPr>
              <w:pStyle w:val="vgutTableText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E770" w14:textId="6CD937CF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rPr>
                <w:lang w:val="en-US"/>
              </w:rPr>
              <w:t xml:space="preserve"> </w:t>
            </w:r>
            <w:r w:rsidR="00D32AF7">
              <w:t>структуры</w:t>
            </w:r>
            <w:r>
              <w:t xml:space="preserve"> базы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87D6" w14:textId="526FCBDA" w:rsidR="005B7492" w:rsidRDefault="00A86EA1" w:rsidP="00D236F1">
            <w:pPr>
              <w:pStyle w:val="vgutTableText"/>
            </w:pPr>
            <w:r>
              <w:t>1</w:t>
            </w:r>
            <w:r w:rsidR="005B7492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CF8B" w14:textId="7B7359F2" w:rsidR="005B7492" w:rsidRDefault="005B7492" w:rsidP="00D236F1">
            <w:pPr>
              <w:pStyle w:val="vgutTableText"/>
            </w:pPr>
            <w:r>
              <w:t>Реализация</w:t>
            </w:r>
            <w:r w:rsidR="00D32AF7">
              <w:t xml:space="preserve"> структуры</w:t>
            </w:r>
            <w:r>
              <w:t xml:space="preserve"> БД</w:t>
            </w:r>
            <w:r w:rsidR="003577C4">
              <w:t xml:space="preserve"> для её использования в разрабатываемой программе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E72E" w14:textId="2633ABB0" w:rsidR="005B7492" w:rsidRDefault="005A6FD0" w:rsidP="00D236F1">
            <w:pPr>
              <w:pStyle w:val="vgutTableText"/>
            </w:pPr>
            <w:r>
              <w:t>Реализованная</w:t>
            </w:r>
            <w:r w:rsidR="00F47D4D">
              <w:t xml:space="preserve"> БД</w:t>
            </w:r>
          </w:p>
        </w:tc>
      </w:tr>
      <w:tr w:rsidR="008A6CF1" w14:paraId="6789E8AF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840D" w14:textId="2EDDD79B" w:rsidR="008A6CF1" w:rsidRDefault="005B7492" w:rsidP="00D236F1">
            <w:pPr>
              <w:pStyle w:val="vgutTableText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A56F" w14:textId="77777777" w:rsidR="008A6CF1" w:rsidRDefault="008A6CF1" w:rsidP="00D236F1">
            <w:pPr>
              <w:pStyle w:val="vgutTableText"/>
            </w:pPr>
            <w:r>
              <w:t>Программная реализация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94CE" w14:textId="4D6FC0E9" w:rsidR="008A6CF1" w:rsidRDefault="0059612D" w:rsidP="00D236F1">
            <w:pPr>
              <w:pStyle w:val="vgutTableText"/>
            </w:pPr>
            <w:r>
              <w:t>3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5185" w14:textId="77777777" w:rsidR="008A6CF1" w:rsidRDefault="008A6CF1" w:rsidP="00D236F1">
            <w:pPr>
              <w:pStyle w:val="vgutTableText"/>
            </w:pPr>
            <w:r>
              <w:t>Реализация программы в соответствии с требованиями, указанными в ТЗ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03" w14:textId="77777777" w:rsidR="008A6CF1" w:rsidRDefault="008A6CF1" w:rsidP="00D236F1">
            <w:pPr>
              <w:pStyle w:val="vgutTableText"/>
            </w:pPr>
            <w:r>
              <w:t>Программа, соответствующая требованиям, указанным в ТЗ</w:t>
            </w:r>
          </w:p>
        </w:tc>
      </w:tr>
      <w:tr w:rsidR="008A6CF1" w14:paraId="5325CD54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5E30" w14:textId="4D65299E" w:rsidR="008A6CF1" w:rsidRDefault="005B7492" w:rsidP="00D236F1">
            <w:pPr>
              <w:pStyle w:val="vgutTableText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1E64" w14:textId="77777777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E30D" w14:textId="013E7D0B" w:rsidR="008A6CF1" w:rsidRDefault="00F614A5" w:rsidP="00D236F1">
            <w:pPr>
              <w:pStyle w:val="vgutTableText"/>
            </w:pPr>
            <w:r>
              <w:t>1</w:t>
            </w:r>
            <w:r w:rsidR="00A86EA1">
              <w:t xml:space="preserve"> </w:t>
            </w:r>
            <w:r>
              <w:t>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6C52" w14:textId="3CF37B9B" w:rsidR="008A6CF1" w:rsidRDefault="008A6CF1" w:rsidP="00D236F1">
            <w:pPr>
              <w:pStyle w:val="vgutTableText"/>
            </w:pPr>
            <w:r>
              <w:t>Тестирование программы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76B4" w14:textId="77777777" w:rsidR="008A6CF1" w:rsidRDefault="008A6CF1" w:rsidP="00D236F1">
            <w:pPr>
              <w:pStyle w:val="vgutTableText"/>
            </w:pPr>
            <w:r>
              <w:t>Найденные ошибки в работе программы</w:t>
            </w:r>
          </w:p>
        </w:tc>
      </w:tr>
      <w:tr w:rsidR="008A6CF1" w14:paraId="4D8DC0EE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E59B" w14:textId="6D707955" w:rsidR="008A6CF1" w:rsidRDefault="005B7492" w:rsidP="00D236F1">
            <w:pPr>
              <w:pStyle w:val="vgutTableText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6032" w14:textId="77777777" w:rsidR="008A6CF1" w:rsidRDefault="008A6CF1" w:rsidP="00D236F1">
            <w:pPr>
              <w:pStyle w:val="vgutTableText"/>
            </w:pPr>
            <w:r>
              <w:t>Доработка 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5CB" w14:textId="7190BA5C" w:rsidR="008A6CF1" w:rsidRDefault="00A86EA1" w:rsidP="00D236F1">
            <w:pPr>
              <w:pStyle w:val="vgutTableText"/>
            </w:pPr>
            <w:r>
              <w:t>1</w:t>
            </w:r>
            <w:r w:rsidR="00F614A5">
              <w:t xml:space="preserve"> недели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383E" w14:textId="77777777" w:rsidR="008A6CF1" w:rsidRDefault="008A6CF1" w:rsidP="00D236F1">
            <w:pPr>
              <w:pStyle w:val="vgutTableText"/>
            </w:pPr>
            <w:r>
              <w:t>Устранение ошибок и недочётов, выявленных на этапе тестирования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E8C" w14:textId="77777777" w:rsidR="008A6CF1" w:rsidRDefault="008A6CF1" w:rsidP="00D236F1">
            <w:pPr>
              <w:pStyle w:val="vgutTableText"/>
            </w:pPr>
            <w:r>
              <w:t>Программа с исправленными ошибками и недочётами</w:t>
            </w:r>
          </w:p>
        </w:tc>
      </w:tr>
      <w:tr w:rsidR="008A6CF1" w14:paraId="3C28A688" w14:textId="77777777" w:rsidTr="00D236F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3A69" w14:textId="7E9DD51A" w:rsidR="008A6CF1" w:rsidRDefault="005B7492" w:rsidP="00D236F1">
            <w:pPr>
              <w:pStyle w:val="vgutTableText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A0B6" w14:textId="08523980" w:rsidR="008A6CF1" w:rsidRDefault="008A6CF1" w:rsidP="00D236F1">
            <w:pPr>
              <w:pStyle w:val="vgutTableText"/>
            </w:pPr>
            <w:r>
              <w:t xml:space="preserve">Подготовка </w:t>
            </w:r>
            <w:r w:rsidR="00832462">
              <w:t xml:space="preserve">сопутствующей </w:t>
            </w:r>
            <w:r>
              <w:t>документации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CC3" w14:textId="3E3622D1" w:rsidR="008A6CF1" w:rsidRDefault="00F614A5" w:rsidP="00D236F1">
            <w:pPr>
              <w:pStyle w:val="vgutTableText"/>
            </w:pPr>
            <w:r>
              <w:t>1 неделя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E6B" w14:textId="75538B06" w:rsidR="008A6CF1" w:rsidRDefault="005A6FD0" w:rsidP="00D236F1">
            <w:pPr>
              <w:pStyle w:val="vgutTableText"/>
            </w:pPr>
            <w:r w:rsidRPr="004673ED">
              <w:t>Написание курсового проекта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C560" w14:textId="77777777" w:rsidR="005A6FD0" w:rsidRDefault="005A6FD0" w:rsidP="005A6FD0">
            <w:pPr>
              <w:pStyle w:val="vgutTableText"/>
            </w:pPr>
            <w:r>
              <w:t>Готовая отчётная</w:t>
            </w:r>
          </w:p>
          <w:p w14:paraId="3A99DFBA" w14:textId="0C45F774" w:rsidR="008A6CF1" w:rsidRDefault="005A6FD0" w:rsidP="005A6FD0">
            <w:pPr>
              <w:pStyle w:val="vgutTableText"/>
            </w:pPr>
            <w:r>
              <w:t>документация</w:t>
            </w:r>
          </w:p>
        </w:tc>
      </w:tr>
    </w:tbl>
    <w:p w14:paraId="78613969" w14:textId="77777777" w:rsidR="008A6CF1" w:rsidRPr="008A6CF1" w:rsidRDefault="008A6CF1" w:rsidP="008A6CF1"/>
    <w:p w14:paraId="09127949" w14:textId="044D58B9" w:rsidR="000E06F3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</w:rPr>
      </w:pPr>
    </w:p>
    <w:bookmarkEnd w:id="2"/>
    <w:bookmarkEnd w:id="3"/>
    <w:p w14:paraId="4B5DBF2F" w14:textId="047A2045" w:rsidR="000E06F3" w:rsidRDefault="000E06F3">
      <w:pPr>
        <w:spacing w:before="0" w:after="200" w:line="276" w:lineRule="auto"/>
        <w:ind w:firstLine="0"/>
        <w:contextualSpacing w:val="0"/>
        <w:jc w:val="left"/>
      </w:pPr>
    </w:p>
    <w:p w14:paraId="07563202" w14:textId="77777777" w:rsidR="00D719C3" w:rsidRDefault="00D719C3" w:rsidP="00D719C3">
      <w:pPr>
        <w:pStyle w:val="1"/>
      </w:pPr>
      <w:bookmarkStart w:id="29" w:name="_Toc210058263"/>
      <w:r>
        <w:lastRenderedPageBreak/>
        <w:t>Требования к документированию</w:t>
      </w:r>
      <w:bookmarkEnd w:id="29"/>
    </w:p>
    <w:p w14:paraId="10C92A35" w14:textId="77777777" w:rsidR="00D719C3" w:rsidRDefault="00D719C3" w:rsidP="00D719C3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1064DE91" w14:textId="39B0EE48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техническое задание;</w:t>
      </w:r>
    </w:p>
    <w:p w14:paraId="351ECDF6" w14:textId="553F4391" w:rsidR="00D719C3" w:rsidRDefault="00D719C3" w:rsidP="005A6FD0">
      <w:pPr>
        <w:pStyle w:val="a4"/>
        <w:numPr>
          <w:ilvl w:val="0"/>
          <w:numId w:val="18"/>
        </w:numPr>
        <w:ind w:left="0" w:firstLine="851"/>
      </w:pPr>
      <w:r>
        <w:t>исходный код программы.</w:t>
      </w:r>
      <w:r>
        <w:br w:type="page"/>
      </w:r>
    </w:p>
    <w:p w14:paraId="016FCB34" w14:textId="6A97BA68" w:rsidR="00D719C3" w:rsidRPr="00C07D7C" w:rsidRDefault="00D719C3" w:rsidP="00D719C3">
      <w:pPr>
        <w:pStyle w:val="1"/>
      </w:pPr>
      <w:bookmarkStart w:id="30" w:name="_Toc210058264"/>
      <w:r w:rsidRPr="00C07D7C">
        <w:lastRenderedPageBreak/>
        <w:t>Требования к приемно-сдаточным процедурам</w:t>
      </w:r>
      <w:bookmarkEnd w:id="30"/>
    </w:p>
    <w:p w14:paraId="7DDEC901" w14:textId="77777777" w:rsidR="00BA0A91" w:rsidRPr="00BA0A91" w:rsidRDefault="00BA0A91" w:rsidP="00BA0A91">
      <w:r w:rsidRPr="00BA0A91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преподавателем учебной практики УП.03 – Долженковой Марией Львовной.</w:t>
      </w:r>
    </w:p>
    <w:p w14:paraId="66D227E4" w14:textId="77777777" w:rsidR="00BA0A91" w:rsidRPr="00BA0A91" w:rsidRDefault="00BA0A91" w:rsidP="00BA0A91">
      <w:r w:rsidRPr="00BA0A91">
        <w:t>Во время испытаний комиссия проверяет работу программы в соответствии со следующими позициями:  </w:t>
      </w:r>
    </w:p>
    <w:p w14:paraId="275151D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набор функциональных тестов;  </w:t>
      </w:r>
    </w:p>
    <w:p w14:paraId="75BD49D1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корректное функционирование заданных в техническом задании функций;  </w:t>
      </w:r>
    </w:p>
    <w:p w14:paraId="79C5D746" w14:textId="77777777" w:rsidR="00BA0A91" w:rsidRPr="00BA0A91" w:rsidRDefault="00BA0A91" w:rsidP="005A6FD0">
      <w:pPr>
        <w:pStyle w:val="a4"/>
        <w:numPr>
          <w:ilvl w:val="0"/>
          <w:numId w:val="18"/>
        </w:numPr>
        <w:ind w:left="0" w:firstLine="851"/>
      </w:pPr>
      <w:r w:rsidRPr="00BA0A91">
        <w:t>возможность функционирования на ПК с указанными минимальными системными требованиями.  </w:t>
      </w:r>
    </w:p>
    <w:p w14:paraId="35E09E7A" w14:textId="77777777" w:rsidR="00BA0A91" w:rsidRPr="00BA0A91" w:rsidRDefault="00BA0A91" w:rsidP="00BA0A91">
      <w:r w:rsidRPr="00BA0A91">
        <w:t>Комиссии должны быть представлены эксплуатационные документы, разработанная программа и доклад.  </w:t>
      </w:r>
    </w:p>
    <w:p w14:paraId="1726B344" w14:textId="32017B2A" w:rsidR="008A799A" w:rsidRDefault="008A799A" w:rsidP="00BA0A91"/>
    <w:sectPr w:rsidR="008A799A" w:rsidSect="00D2756B">
      <w:headerReference w:type="default" r:id="rId30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30C0E" w14:textId="77777777" w:rsidR="00041489" w:rsidRDefault="00041489">
      <w:pPr>
        <w:spacing w:before="0" w:line="240" w:lineRule="auto"/>
      </w:pPr>
      <w:r>
        <w:separator/>
      </w:r>
    </w:p>
  </w:endnote>
  <w:endnote w:type="continuationSeparator" w:id="0">
    <w:p w14:paraId="68F88897" w14:textId="77777777" w:rsidR="00041489" w:rsidRDefault="00041489">
      <w:pPr>
        <w:spacing w:before="0" w:line="240" w:lineRule="auto"/>
      </w:pPr>
      <w:r>
        <w:continuationSeparator/>
      </w:r>
    </w:p>
  </w:endnote>
  <w:endnote w:type="continuationNotice" w:id="1">
    <w:p w14:paraId="1F23E520" w14:textId="77777777" w:rsidR="00041489" w:rsidRDefault="0004148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9AC0D" w14:textId="77777777" w:rsidR="00041489" w:rsidRDefault="00041489" w:rsidP="00990EAC">
      <w:pPr>
        <w:spacing w:before="0" w:line="240" w:lineRule="auto"/>
      </w:pPr>
      <w:r>
        <w:separator/>
      </w:r>
    </w:p>
  </w:footnote>
  <w:footnote w:type="continuationSeparator" w:id="0">
    <w:p w14:paraId="2BF47F63" w14:textId="77777777" w:rsidR="00041489" w:rsidRDefault="00041489" w:rsidP="00990EAC">
      <w:pPr>
        <w:spacing w:before="0" w:line="240" w:lineRule="auto"/>
      </w:pPr>
      <w:r>
        <w:continuationSeparator/>
      </w:r>
    </w:p>
  </w:footnote>
  <w:footnote w:type="continuationNotice" w:id="1">
    <w:p w14:paraId="561178F4" w14:textId="77777777" w:rsidR="00041489" w:rsidRDefault="0004148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6257A36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502BA"/>
    <w:multiLevelType w:val="hybridMultilevel"/>
    <w:tmpl w:val="51B87B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4C1735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74D18"/>
    <w:multiLevelType w:val="multilevel"/>
    <w:tmpl w:val="A412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B26BDC"/>
    <w:multiLevelType w:val="multilevel"/>
    <w:tmpl w:val="2FB2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B12E9"/>
    <w:multiLevelType w:val="hybridMultilevel"/>
    <w:tmpl w:val="353A49E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vguList2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 w15:restartNumberingAfterBreak="0">
    <w:nsid w:val="34E7499C"/>
    <w:multiLevelType w:val="hybridMultilevel"/>
    <w:tmpl w:val="5E06A0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D1202D"/>
    <w:multiLevelType w:val="multilevel"/>
    <w:tmpl w:val="176A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C31DC"/>
    <w:multiLevelType w:val="multilevel"/>
    <w:tmpl w:val="F974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B1DE2"/>
    <w:multiLevelType w:val="multilevel"/>
    <w:tmpl w:val="287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C1D31"/>
    <w:multiLevelType w:val="hybridMultilevel"/>
    <w:tmpl w:val="3BCC4FC6"/>
    <w:lvl w:ilvl="0" w:tplc="860E44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47780B"/>
    <w:multiLevelType w:val="multilevel"/>
    <w:tmpl w:val="271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1188F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158F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56ACC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7325"/>
    <w:multiLevelType w:val="multilevel"/>
    <w:tmpl w:val="2A5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60FAE"/>
    <w:multiLevelType w:val="multilevel"/>
    <w:tmpl w:val="D5C8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325565">
    <w:abstractNumId w:val="9"/>
  </w:num>
  <w:num w:numId="2" w16cid:durableId="1015234091">
    <w:abstractNumId w:val="0"/>
  </w:num>
  <w:num w:numId="3" w16cid:durableId="432553737">
    <w:abstractNumId w:val="10"/>
  </w:num>
  <w:num w:numId="4" w16cid:durableId="1596787956">
    <w:abstractNumId w:val="5"/>
  </w:num>
  <w:num w:numId="5" w16cid:durableId="418454623">
    <w:abstractNumId w:val="6"/>
  </w:num>
  <w:num w:numId="6" w16cid:durableId="1582712521">
    <w:abstractNumId w:val="13"/>
  </w:num>
  <w:num w:numId="7" w16cid:durableId="1622419054">
    <w:abstractNumId w:val="14"/>
  </w:num>
  <w:num w:numId="8" w16cid:durableId="897862443">
    <w:abstractNumId w:val="9"/>
  </w:num>
  <w:num w:numId="9" w16cid:durableId="1071343302">
    <w:abstractNumId w:val="9"/>
  </w:num>
  <w:num w:numId="10" w16cid:durableId="1524057569">
    <w:abstractNumId w:val="9"/>
  </w:num>
  <w:num w:numId="11" w16cid:durableId="572084631">
    <w:abstractNumId w:val="9"/>
  </w:num>
  <w:num w:numId="12" w16cid:durableId="208539327">
    <w:abstractNumId w:val="9"/>
  </w:num>
  <w:num w:numId="13" w16cid:durableId="821965811">
    <w:abstractNumId w:val="9"/>
  </w:num>
  <w:num w:numId="14" w16cid:durableId="1196504096">
    <w:abstractNumId w:val="9"/>
  </w:num>
  <w:num w:numId="15" w16cid:durableId="2135753753">
    <w:abstractNumId w:val="9"/>
  </w:num>
  <w:num w:numId="16" w16cid:durableId="1408377924">
    <w:abstractNumId w:val="20"/>
  </w:num>
  <w:num w:numId="17" w16cid:durableId="116220308">
    <w:abstractNumId w:val="11"/>
  </w:num>
  <w:num w:numId="18" w16cid:durableId="528446865">
    <w:abstractNumId w:val="8"/>
  </w:num>
  <w:num w:numId="19" w16cid:durableId="1910260374">
    <w:abstractNumId w:val="16"/>
  </w:num>
  <w:num w:numId="20" w16cid:durableId="1336570640">
    <w:abstractNumId w:val="4"/>
  </w:num>
  <w:num w:numId="21" w16cid:durableId="1356538683">
    <w:abstractNumId w:val="7"/>
  </w:num>
  <w:num w:numId="22" w16cid:durableId="1970935053">
    <w:abstractNumId w:val="15"/>
  </w:num>
  <w:num w:numId="23" w16cid:durableId="118425451">
    <w:abstractNumId w:val="18"/>
  </w:num>
  <w:num w:numId="24" w16cid:durableId="2042516143">
    <w:abstractNumId w:val="3"/>
  </w:num>
  <w:num w:numId="25" w16cid:durableId="724064793">
    <w:abstractNumId w:val="2"/>
  </w:num>
  <w:num w:numId="26" w16cid:durableId="857352140">
    <w:abstractNumId w:val="21"/>
  </w:num>
  <w:num w:numId="27" w16cid:durableId="1807553224">
    <w:abstractNumId w:val="19"/>
  </w:num>
  <w:num w:numId="28" w16cid:durableId="1349328486">
    <w:abstractNumId w:val="17"/>
  </w:num>
  <w:num w:numId="29" w16cid:durableId="772818628">
    <w:abstractNumId w:val="1"/>
  </w:num>
  <w:num w:numId="30" w16cid:durableId="1069694176">
    <w:abstractNumId w:val="12"/>
  </w:num>
  <w:num w:numId="31" w16cid:durableId="77570977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5F93"/>
    <w:rsid w:val="00011EB5"/>
    <w:rsid w:val="00012181"/>
    <w:rsid w:val="0001278C"/>
    <w:rsid w:val="0001441C"/>
    <w:rsid w:val="00015480"/>
    <w:rsid w:val="00017FEE"/>
    <w:rsid w:val="0002031E"/>
    <w:rsid w:val="00020C2C"/>
    <w:rsid w:val="00024473"/>
    <w:rsid w:val="00025417"/>
    <w:rsid w:val="00027FEB"/>
    <w:rsid w:val="00032359"/>
    <w:rsid w:val="00033833"/>
    <w:rsid w:val="00035A26"/>
    <w:rsid w:val="00037B3E"/>
    <w:rsid w:val="00040D1E"/>
    <w:rsid w:val="00041489"/>
    <w:rsid w:val="000418F5"/>
    <w:rsid w:val="0004336A"/>
    <w:rsid w:val="00043D83"/>
    <w:rsid w:val="00044093"/>
    <w:rsid w:val="00044700"/>
    <w:rsid w:val="00046056"/>
    <w:rsid w:val="0004727B"/>
    <w:rsid w:val="00051403"/>
    <w:rsid w:val="0005745E"/>
    <w:rsid w:val="00061F64"/>
    <w:rsid w:val="00066F6D"/>
    <w:rsid w:val="000705AD"/>
    <w:rsid w:val="000713C9"/>
    <w:rsid w:val="00074A48"/>
    <w:rsid w:val="00075373"/>
    <w:rsid w:val="00077D47"/>
    <w:rsid w:val="000803B9"/>
    <w:rsid w:val="0008146F"/>
    <w:rsid w:val="00082EED"/>
    <w:rsid w:val="0008373A"/>
    <w:rsid w:val="000837D6"/>
    <w:rsid w:val="000846B3"/>
    <w:rsid w:val="000856F2"/>
    <w:rsid w:val="000934BA"/>
    <w:rsid w:val="00094003"/>
    <w:rsid w:val="00094729"/>
    <w:rsid w:val="00096EC7"/>
    <w:rsid w:val="00097790"/>
    <w:rsid w:val="000A1A65"/>
    <w:rsid w:val="000A3E49"/>
    <w:rsid w:val="000A4D51"/>
    <w:rsid w:val="000A537A"/>
    <w:rsid w:val="000A5524"/>
    <w:rsid w:val="000A752D"/>
    <w:rsid w:val="000A77E6"/>
    <w:rsid w:val="000B0FF8"/>
    <w:rsid w:val="000B1128"/>
    <w:rsid w:val="000B253C"/>
    <w:rsid w:val="000B44B3"/>
    <w:rsid w:val="000C0C5D"/>
    <w:rsid w:val="000C2A5F"/>
    <w:rsid w:val="000C3481"/>
    <w:rsid w:val="000C6943"/>
    <w:rsid w:val="000C7B86"/>
    <w:rsid w:val="000C7DE5"/>
    <w:rsid w:val="000D3006"/>
    <w:rsid w:val="000D38ED"/>
    <w:rsid w:val="000D3A15"/>
    <w:rsid w:val="000D4C03"/>
    <w:rsid w:val="000D612E"/>
    <w:rsid w:val="000D7C85"/>
    <w:rsid w:val="000E06F3"/>
    <w:rsid w:val="000E2CA2"/>
    <w:rsid w:val="000E3BD0"/>
    <w:rsid w:val="000E6490"/>
    <w:rsid w:val="000E70E6"/>
    <w:rsid w:val="000F5979"/>
    <w:rsid w:val="000F6B06"/>
    <w:rsid w:val="000F7BBE"/>
    <w:rsid w:val="00100CCC"/>
    <w:rsid w:val="001012C7"/>
    <w:rsid w:val="001019F3"/>
    <w:rsid w:val="001025AB"/>
    <w:rsid w:val="00104146"/>
    <w:rsid w:val="00106B06"/>
    <w:rsid w:val="00111D6E"/>
    <w:rsid w:val="0011316B"/>
    <w:rsid w:val="001133EA"/>
    <w:rsid w:val="00114769"/>
    <w:rsid w:val="00115529"/>
    <w:rsid w:val="001157C8"/>
    <w:rsid w:val="00117655"/>
    <w:rsid w:val="001223A9"/>
    <w:rsid w:val="001238DC"/>
    <w:rsid w:val="00125084"/>
    <w:rsid w:val="001275E2"/>
    <w:rsid w:val="00127A5A"/>
    <w:rsid w:val="0013162A"/>
    <w:rsid w:val="0013287A"/>
    <w:rsid w:val="00136728"/>
    <w:rsid w:val="00137595"/>
    <w:rsid w:val="00143F54"/>
    <w:rsid w:val="00147E3F"/>
    <w:rsid w:val="00150617"/>
    <w:rsid w:val="0015366B"/>
    <w:rsid w:val="00155A8D"/>
    <w:rsid w:val="0016119C"/>
    <w:rsid w:val="00163E5F"/>
    <w:rsid w:val="00165F6B"/>
    <w:rsid w:val="001673EC"/>
    <w:rsid w:val="001679F3"/>
    <w:rsid w:val="001705CF"/>
    <w:rsid w:val="00171966"/>
    <w:rsid w:val="00171B03"/>
    <w:rsid w:val="00172DBA"/>
    <w:rsid w:val="001730BE"/>
    <w:rsid w:val="0017654F"/>
    <w:rsid w:val="001842A6"/>
    <w:rsid w:val="00186EFA"/>
    <w:rsid w:val="00187D5A"/>
    <w:rsid w:val="0019044F"/>
    <w:rsid w:val="00190D82"/>
    <w:rsid w:val="001925F8"/>
    <w:rsid w:val="0019300D"/>
    <w:rsid w:val="001A0FB5"/>
    <w:rsid w:val="001A112A"/>
    <w:rsid w:val="001A12C2"/>
    <w:rsid w:val="001A18EF"/>
    <w:rsid w:val="001A4776"/>
    <w:rsid w:val="001A4BAF"/>
    <w:rsid w:val="001A503F"/>
    <w:rsid w:val="001A50A1"/>
    <w:rsid w:val="001A5751"/>
    <w:rsid w:val="001B065B"/>
    <w:rsid w:val="001B08F1"/>
    <w:rsid w:val="001B0E64"/>
    <w:rsid w:val="001B20AE"/>
    <w:rsid w:val="001B3C9B"/>
    <w:rsid w:val="001B3E61"/>
    <w:rsid w:val="001B60CF"/>
    <w:rsid w:val="001B794F"/>
    <w:rsid w:val="001C2F53"/>
    <w:rsid w:val="001C606A"/>
    <w:rsid w:val="001C7C80"/>
    <w:rsid w:val="001D0830"/>
    <w:rsid w:val="001D39AC"/>
    <w:rsid w:val="001D3FB1"/>
    <w:rsid w:val="001D593C"/>
    <w:rsid w:val="001D65D3"/>
    <w:rsid w:val="001D6A6C"/>
    <w:rsid w:val="001E1622"/>
    <w:rsid w:val="001E4741"/>
    <w:rsid w:val="001F1E84"/>
    <w:rsid w:val="001F3C1A"/>
    <w:rsid w:val="001F5E9C"/>
    <w:rsid w:val="001F61FC"/>
    <w:rsid w:val="00201509"/>
    <w:rsid w:val="00203252"/>
    <w:rsid w:val="00204191"/>
    <w:rsid w:val="00210FAA"/>
    <w:rsid w:val="002110F7"/>
    <w:rsid w:val="00211E1A"/>
    <w:rsid w:val="00212959"/>
    <w:rsid w:val="00217039"/>
    <w:rsid w:val="002301B9"/>
    <w:rsid w:val="0023221D"/>
    <w:rsid w:val="002325A2"/>
    <w:rsid w:val="00234403"/>
    <w:rsid w:val="0023452B"/>
    <w:rsid w:val="00234BD7"/>
    <w:rsid w:val="0023504B"/>
    <w:rsid w:val="002359B5"/>
    <w:rsid w:val="00241C37"/>
    <w:rsid w:val="00244671"/>
    <w:rsid w:val="00244AD0"/>
    <w:rsid w:val="00246511"/>
    <w:rsid w:val="002469D0"/>
    <w:rsid w:val="002502BF"/>
    <w:rsid w:val="00252D69"/>
    <w:rsid w:val="00256697"/>
    <w:rsid w:val="0025699D"/>
    <w:rsid w:val="00263185"/>
    <w:rsid w:val="0026347A"/>
    <w:rsid w:val="002639BF"/>
    <w:rsid w:val="00263BD6"/>
    <w:rsid w:val="0026423B"/>
    <w:rsid w:val="00265CF8"/>
    <w:rsid w:val="00270C38"/>
    <w:rsid w:val="00271C9F"/>
    <w:rsid w:val="002748F3"/>
    <w:rsid w:val="00276CAB"/>
    <w:rsid w:val="00277614"/>
    <w:rsid w:val="002779BC"/>
    <w:rsid w:val="00283B62"/>
    <w:rsid w:val="0028721F"/>
    <w:rsid w:val="00287E94"/>
    <w:rsid w:val="00290B5C"/>
    <w:rsid w:val="00292B29"/>
    <w:rsid w:val="002952BC"/>
    <w:rsid w:val="00295D9C"/>
    <w:rsid w:val="00296BBF"/>
    <w:rsid w:val="002A034F"/>
    <w:rsid w:val="002A413B"/>
    <w:rsid w:val="002A514A"/>
    <w:rsid w:val="002A56D9"/>
    <w:rsid w:val="002A6449"/>
    <w:rsid w:val="002B02AA"/>
    <w:rsid w:val="002B7ACB"/>
    <w:rsid w:val="002C14E1"/>
    <w:rsid w:val="002C1982"/>
    <w:rsid w:val="002C284C"/>
    <w:rsid w:val="002C3B0F"/>
    <w:rsid w:val="002C4EA9"/>
    <w:rsid w:val="002C6CDA"/>
    <w:rsid w:val="002C7690"/>
    <w:rsid w:val="002C78F0"/>
    <w:rsid w:val="002D354A"/>
    <w:rsid w:val="002D5251"/>
    <w:rsid w:val="002D5B25"/>
    <w:rsid w:val="002D5ED0"/>
    <w:rsid w:val="002E28E9"/>
    <w:rsid w:val="002E2E3B"/>
    <w:rsid w:val="002E2EE6"/>
    <w:rsid w:val="002E4734"/>
    <w:rsid w:val="002E49C3"/>
    <w:rsid w:val="002E4C77"/>
    <w:rsid w:val="002E71A2"/>
    <w:rsid w:val="002E7A34"/>
    <w:rsid w:val="002F145A"/>
    <w:rsid w:val="002F15DD"/>
    <w:rsid w:val="002F3452"/>
    <w:rsid w:val="002F5DB9"/>
    <w:rsid w:val="003015D2"/>
    <w:rsid w:val="00303558"/>
    <w:rsid w:val="00303DC8"/>
    <w:rsid w:val="003100CF"/>
    <w:rsid w:val="00311E97"/>
    <w:rsid w:val="00312254"/>
    <w:rsid w:val="00312F95"/>
    <w:rsid w:val="0031362A"/>
    <w:rsid w:val="003136E9"/>
    <w:rsid w:val="003162F1"/>
    <w:rsid w:val="003169F1"/>
    <w:rsid w:val="00317BF7"/>
    <w:rsid w:val="00323F6E"/>
    <w:rsid w:val="0032564D"/>
    <w:rsid w:val="00326605"/>
    <w:rsid w:val="00327A10"/>
    <w:rsid w:val="00335A60"/>
    <w:rsid w:val="00341CC7"/>
    <w:rsid w:val="00341F54"/>
    <w:rsid w:val="00342964"/>
    <w:rsid w:val="00343DF1"/>
    <w:rsid w:val="00347071"/>
    <w:rsid w:val="00347678"/>
    <w:rsid w:val="00350180"/>
    <w:rsid w:val="00351631"/>
    <w:rsid w:val="003552A3"/>
    <w:rsid w:val="003577C4"/>
    <w:rsid w:val="00360E59"/>
    <w:rsid w:val="00362CAF"/>
    <w:rsid w:val="003633F7"/>
    <w:rsid w:val="00364D74"/>
    <w:rsid w:val="00364E31"/>
    <w:rsid w:val="00365928"/>
    <w:rsid w:val="00370436"/>
    <w:rsid w:val="003711B3"/>
    <w:rsid w:val="00372C9E"/>
    <w:rsid w:val="00374581"/>
    <w:rsid w:val="00374EF9"/>
    <w:rsid w:val="003763CE"/>
    <w:rsid w:val="003803AD"/>
    <w:rsid w:val="00380D25"/>
    <w:rsid w:val="00381C26"/>
    <w:rsid w:val="00382051"/>
    <w:rsid w:val="00382783"/>
    <w:rsid w:val="003829EE"/>
    <w:rsid w:val="00382AD5"/>
    <w:rsid w:val="00386F3E"/>
    <w:rsid w:val="00387E10"/>
    <w:rsid w:val="00390EAB"/>
    <w:rsid w:val="003915BE"/>
    <w:rsid w:val="003917F4"/>
    <w:rsid w:val="00393CED"/>
    <w:rsid w:val="00393F45"/>
    <w:rsid w:val="003971F2"/>
    <w:rsid w:val="00397496"/>
    <w:rsid w:val="003A4E95"/>
    <w:rsid w:val="003A546E"/>
    <w:rsid w:val="003A5827"/>
    <w:rsid w:val="003A7F45"/>
    <w:rsid w:val="003B2977"/>
    <w:rsid w:val="003B306E"/>
    <w:rsid w:val="003B5D10"/>
    <w:rsid w:val="003B6FAB"/>
    <w:rsid w:val="003C0EE4"/>
    <w:rsid w:val="003C2810"/>
    <w:rsid w:val="003C2E2D"/>
    <w:rsid w:val="003C67E4"/>
    <w:rsid w:val="003D0A65"/>
    <w:rsid w:val="003D3E93"/>
    <w:rsid w:val="003D61D2"/>
    <w:rsid w:val="003E0217"/>
    <w:rsid w:val="003E09BF"/>
    <w:rsid w:val="003E1A1B"/>
    <w:rsid w:val="003E22A5"/>
    <w:rsid w:val="003E3B91"/>
    <w:rsid w:val="003E58AE"/>
    <w:rsid w:val="003E5BFA"/>
    <w:rsid w:val="003E72CD"/>
    <w:rsid w:val="003F1129"/>
    <w:rsid w:val="003F3C03"/>
    <w:rsid w:val="003F3F0D"/>
    <w:rsid w:val="0040056C"/>
    <w:rsid w:val="004009DB"/>
    <w:rsid w:val="0040712F"/>
    <w:rsid w:val="00410843"/>
    <w:rsid w:val="00412E47"/>
    <w:rsid w:val="0041582E"/>
    <w:rsid w:val="00416111"/>
    <w:rsid w:val="0041792C"/>
    <w:rsid w:val="004242A5"/>
    <w:rsid w:val="004331BB"/>
    <w:rsid w:val="00433D08"/>
    <w:rsid w:val="00433DAD"/>
    <w:rsid w:val="004347A5"/>
    <w:rsid w:val="004402D3"/>
    <w:rsid w:val="004405C5"/>
    <w:rsid w:val="00441949"/>
    <w:rsid w:val="00442256"/>
    <w:rsid w:val="00447214"/>
    <w:rsid w:val="00447629"/>
    <w:rsid w:val="0045182D"/>
    <w:rsid w:val="00451E07"/>
    <w:rsid w:val="00452493"/>
    <w:rsid w:val="0045338A"/>
    <w:rsid w:val="00455936"/>
    <w:rsid w:val="0045599D"/>
    <w:rsid w:val="004605D9"/>
    <w:rsid w:val="00466DD5"/>
    <w:rsid w:val="004677DC"/>
    <w:rsid w:val="00471BC4"/>
    <w:rsid w:val="00471C17"/>
    <w:rsid w:val="00471FE2"/>
    <w:rsid w:val="00472A19"/>
    <w:rsid w:val="004735A3"/>
    <w:rsid w:val="00475A10"/>
    <w:rsid w:val="004767CD"/>
    <w:rsid w:val="00477484"/>
    <w:rsid w:val="0047772D"/>
    <w:rsid w:val="00477785"/>
    <w:rsid w:val="0048173E"/>
    <w:rsid w:val="0048412F"/>
    <w:rsid w:val="0048416D"/>
    <w:rsid w:val="0048577A"/>
    <w:rsid w:val="00486343"/>
    <w:rsid w:val="00495C56"/>
    <w:rsid w:val="00496E1B"/>
    <w:rsid w:val="004A0761"/>
    <w:rsid w:val="004A0E13"/>
    <w:rsid w:val="004A34C3"/>
    <w:rsid w:val="004A7A41"/>
    <w:rsid w:val="004B0C8E"/>
    <w:rsid w:val="004B0F88"/>
    <w:rsid w:val="004B598F"/>
    <w:rsid w:val="004B6DEB"/>
    <w:rsid w:val="004B7636"/>
    <w:rsid w:val="004C0C64"/>
    <w:rsid w:val="004C1C38"/>
    <w:rsid w:val="004C5524"/>
    <w:rsid w:val="004D068A"/>
    <w:rsid w:val="004D2A0B"/>
    <w:rsid w:val="004D3CF0"/>
    <w:rsid w:val="004E4B66"/>
    <w:rsid w:val="004F0A04"/>
    <w:rsid w:val="004F2241"/>
    <w:rsid w:val="004F4D49"/>
    <w:rsid w:val="004F6E0A"/>
    <w:rsid w:val="004F7D93"/>
    <w:rsid w:val="005008C8"/>
    <w:rsid w:val="005017B0"/>
    <w:rsid w:val="00502AD0"/>
    <w:rsid w:val="00503505"/>
    <w:rsid w:val="00503FA8"/>
    <w:rsid w:val="005040DD"/>
    <w:rsid w:val="0050447C"/>
    <w:rsid w:val="005052D0"/>
    <w:rsid w:val="00506A71"/>
    <w:rsid w:val="00507C88"/>
    <w:rsid w:val="0051150B"/>
    <w:rsid w:val="005128B4"/>
    <w:rsid w:val="00512B60"/>
    <w:rsid w:val="00513A7A"/>
    <w:rsid w:val="0051423B"/>
    <w:rsid w:val="00514790"/>
    <w:rsid w:val="00514894"/>
    <w:rsid w:val="00514CFD"/>
    <w:rsid w:val="005157F3"/>
    <w:rsid w:val="005213B0"/>
    <w:rsid w:val="00524056"/>
    <w:rsid w:val="0052496B"/>
    <w:rsid w:val="00525D7A"/>
    <w:rsid w:val="00526418"/>
    <w:rsid w:val="00530053"/>
    <w:rsid w:val="00531E80"/>
    <w:rsid w:val="005343A0"/>
    <w:rsid w:val="005343B2"/>
    <w:rsid w:val="0053695F"/>
    <w:rsid w:val="00541DD4"/>
    <w:rsid w:val="00543A30"/>
    <w:rsid w:val="00544617"/>
    <w:rsid w:val="005456A8"/>
    <w:rsid w:val="00551322"/>
    <w:rsid w:val="005524E9"/>
    <w:rsid w:val="00554344"/>
    <w:rsid w:val="00555E69"/>
    <w:rsid w:val="0056079D"/>
    <w:rsid w:val="00561F8C"/>
    <w:rsid w:val="00566F11"/>
    <w:rsid w:val="00567458"/>
    <w:rsid w:val="00567E7A"/>
    <w:rsid w:val="00571BE4"/>
    <w:rsid w:val="0057389A"/>
    <w:rsid w:val="00576138"/>
    <w:rsid w:val="005764B1"/>
    <w:rsid w:val="00577768"/>
    <w:rsid w:val="00577B0F"/>
    <w:rsid w:val="00577D62"/>
    <w:rsid w:val="00584E3E"/>
    <w:rsid w:val="005855FC"/>
    <w:rsid w:val="00587229"/>
    <w:rsid w:val="005876DB"/>
    <w:rsid w:val="00592879"/>
    <w:rsid w:val="00596021"/>
    <w:rsid w:val="0059612D"/>
    <w:rsid w:val="005972E7"/>
    <w:rsid w:val="00597524"/>
    <w:rsid w:val="005A188B"/>
    <w:rsid w:val="005A29C8"/>
    <w:rsid w:val="005A3189"/>
    <w:rsid w:val="005A4E60"/>
    <w:rsid w:val="005A6711"/>
    <w:rsid w:val="005A6FD0"/>
    <w:rsid w:val="005A7ADB"/>
    <w:rsid w:val="005B13DE"/>
    <w:rsid w:val="005B1DBE"/>
    <w:rsid w:val="005B38F3"/>
    <w:rsid w:val="005B5089"/>
    <w:rsid w:val="005B7492"/>
    <w:rsid w:val="005C3A59"/>
    <w:rsid w:val="005C457C"/>
    <w:rsid w:val="005D1D9F"/>
    <w:rsid w:val="005D3698"/>
    <w:rsid w:val="005D4ECA"/>
    <w:rsid w:val="005E38E8"/>
    <w:rsid w:val="005E7941"/>
    <w:rsid w:val="005F0877"/>
    <w:rsid w:val="005F0B98"/>
    <w:rsid w:val="005F2255"/>
    <w:rsid w:val="005F3386"/>
    <w:rsid w:val="005F569B"/>
    <w:rsid w:val="005F6823"/>
    <w:rsid w:val="00600170"/>
    <w:rsid w:val="006007E9"/>
    <w:rsid w:val="00602033"/>
    <w:rsid w:val="006026CB"/>
    <w:rsid w:val="006030ED"/>
    <w:rsid w:val="00603AF4"/>
    <w:rsid w:val="00603B9B"/>
    <w:rsid w:val="006069C6"/>
    <w:rsid w:val="00606C43"/>
    <w:rsid w:val="00612ED2"/>
    <w:rsid w:val="0061674E"/>
    <w:rsid w:val="00616EB3"/>
    <w:rsid w:val="00620630"/>
    <w:rsid w:val="00622794"/>
    <w:rsid w:val="006252D8"/>
    <w:rsid w:val="0062534D"/>
    <w:rsid w:val="006267F9"/>
    <w:rsid w:val="00627BC1"/>
    <w:rsid w:val="00630134"/>
    <w:rsid w:val="0063233C"/>
    <w:rsid w:val="006324C6"/>
    <w:rsid w:val="00636E3B"/>
    <w:rsid w:val="00640508"/>
    <w:rsid w:val="00642FB9"/>
    <w:rsid w:val="00643172"/>
    <w:rsid w:val="006440BA"/>
    <w:rsid w:val="00645BED"/>
    <w:rsid w:val="0064643E"/>
    <w:rsid w:val="006507CA"/>
    <w:rsid w:val="006511F2"/>
    <w:rsid w:val="00652198"/>
    <w:rsid w:val="00653B0E"/>
    <w:rsid w:val="006565E6"/>
    <w:rsid w:val="00660E2D"/>
    <w:rsid w:val="00661775"/>
    <w:rsid w:val="00661A49"/>
    <w:rsid w:val="006628EC"/>
    <w:rsid w:val="006638C9"/>
    <w:rsid w:val="006652DC"/>
    <w:rsid w:val="00666967"/>
    <w:rsid w:val="006673D6"/>
    <w:rsid w:val="00667D4A"/>
    <w:rsid w:val="00670160"/>
    <w:rsid w:val="00671CDE"/>
    <w:rsid w:val="00676177"/>
    <w:rsid w:val="00680643"/>
    <w:rsid w:val="006914FA"/>
    <w:rsid w:val="0069516C"/>
    <w:rsid w:val="00695763"/>
    <w:rsid w:val="006977EE"/>
    <w:rsid w:val="00697CBA"/>
    <w:rsid w:val="006A1D0A"/>
    <w:rsid w:val="006A3648"/>
    <w:rsid w:val="006A4E6C"/>
    <w:rsid w:val="006A534C"/>
    <w:rsid w:val="006A5DFD"/>
    <w:rsid w:val="006A73E1"/>
    <w:rsid w:val="006B3145"/>
    <w:rsid w:val="006B7F1A"/>
    <w:rsid w:val="006C4633"/>
    <w:rsid w:val="006C520A"/>
    <w:rsid w:val="006C6E3B"/>
    <w:rsid w:val="006C7119"/>
    <w:rsid w:val="006D3850"/>
    <w:rsid w:val="006D405C"/>
    <w:rsid w:val="006D422E"/>
    <w:rsid w:val="006D46A3"/>
    <w:rsid w:val="006D6032"/>
    <w:rsid w:val="006E1F9A"/>
    <w:rsid w:val="006E4EA7"/>
    <w:rsid w:val="006E62EB"/>
    <w:rsid w:val="006E7B7F"/>
    <w:rsid w:val="006E7E56"/>
    <w:rsid w:val="006F2A0E"/>
    <w:rsid w:val="006F341B"/>
    <w:rsid w:val="006F3E38"/>
    <w:rsid w:val="006F512D"/>
    <w:rsid w:val="00701607"/>
    <w:rsid w:val="00701738"/>
    <w:rsid w:val="00701C47"/>
    <w:rsid w:val="00702405"/>
    <w:rsid w:val="00702A8E"/>
    <w:rsid w:val="0070413F"/>
    <w:rsid w:val="00706676"/>
    <w:rsid w:val="00706D32"/>
    <w:rsid w:val="00711C94"/>
    <w:rsid w:val="0071279D"/>
    <w:rsid w:val="00714FEC"/>
    <w:rsid w:val="0071538B"/>
    <w:rsid w:val="007157E7"/>
    <w:rsid w:val="00716B55"/>
    <w:rsid w:val="00717B43"/>
    <w:rsid w:val="0072125F"/>
    <w:rsid w:val="0072414E"/>
    <w:rsid w:val="00724CA9"/>
    <w:rsid w:val="00731446"/>
    <w:rsid w:val="00733740"/>
    <w:rsid w:val="00733756"/>
    <w:rsid w:val="00741EC2"/>
    <w:rsid w:val="0074254F"/>
    <w:rsid w:val="00742650"/>
    <w:rsid w:val="00742AA2"/>
    <w:rsid w:val="007445A3"/>
    <w:rsid w:val="00747AA0"/>
    <w:rsid w:val="00750B70"/>
    <w:rsid w:val="007522DD"/>
    <w:rsid w:val="00754C42"/>
    <w:rsid w:val="00756C13"/>
    <w:rsid w:val="00757828"/>
    <w:rsid w:val="00760B9D"/>
    <w:rsid w:val="007630D2"/>
    <w:rsid w:val="00763936"/>
    <w:rsid w:val="00765968"/>
    <w:rsid w:val="007661F7"/>
    <w:rsid w:val="0076691E"/>
    <w:rsid w:val="00770291"/>
    <w:rsid w:val="00771DDF"/>
    <w:rsid w:val="00773671"/>
    <w:rsid w:val="00773EC7"/>
    <w:rsid w:val="00775FCB"/>
    <w:rsid w:val="00776905"/>
    <w:rsid w:val="00776F73"/>
    <w:rsid w:val="007778BD"/>
    <w:rsid w:val="00781B44"/>
    <w:rsid w:val="00781CC4"/>
    <w:rsid w:val="00785F8E"/>
    <w:rsid w:val="00786B50"/>
    <w:rsid w:val="00791A93"/>
    <w:rsid w:val="00793480"/>
    <w:rsid w:val="007A0770"/>
    <w:rsid w:val="007A1C52"/>
    <w:rsid w:val="007A2E0A"/>
    <w:rsid w:val="007A3137"/>
    <w:rsid w:val="007A44EC"/>
    <w:rsid w:val="007A670B"/>
    <w:rsid w:val="007A6C0D"/>
    <w:rsid w:val="007B05C6"/>
    <w:rsid w:val="007B2E9D"/>
    <w:rsid w:val="007B79AA"/>
    <w:rsid w:val="007B7ECD"/>
    <w:rsid w:val="007C1863"/>
    <w:rsid w:val="007C1F1C"/>
    <w:rsid w:val="007C23D4"/>
    <w:rsid w:val="007C2693"/>
    <w:rsid w:val="007C285F"/>
    <w:rsid w:val="007C5DA6"/>
    <w:rsid w:val="007C648D"/>
    <w:rsid w:val="007C6517"/>
    <w:rsid w:val="007C68AE"/>
    <w:rsid w:val="007D073A"/>
    <w:rsid w:val="007D189A"/>
    <w:rsid w:val="007D18D6"/>
    <w:rsid w:val="007D2E1D"/>
    <w:rsid w:val="007E463D"/>
    <w:rsid w:val="007E4832"/>
    <w:rsid w:val="007E4CD2"/>
    <w:rsid w:val="007E5B3C"/>
    <w:rsid w:val="007E7DEB"/>
    <w:rsid w:val="007F0AEB"/>
    <w:rsid w:val="007F4745"/>
    <w:rsid w:val="007F6F16"/>
    <w:rsid w:val="00801271"/>
    <w:rsid w:val="00801482"/>
    <w:rsid w:val="00801F7F"/>
    <w:rsid w:val="00802838"/>
    <w:rsid w:val="008047D0"/>
    <w:rsid w:val="0080617B"/>
    <w:rsid w:val="00811D48"/>
    <w:rsid w:val="0081256F"/>
    <w:rsid w:val="0081313F"/>
    <w:rsid w:val="00813874"/>
    <w:rsid w:val="0081417D"/>
    <w:rsid w:val="00815163"/>
    <w:rsid w:val="00815197"/>
    <w:rsid w:val="008163F8"/>
    <w:rsid w:val="00816AE0"/>
    <w:rsid w:val="0081741A"/>
    <w:rsid w:val="008233FB"/>
    <w:rsid w:val="008239DB"/>
    <w:rsid w:val="00823A6C"/>
    <w:rsid w:val="00823CCA"/>
    <w:rsid w:val="00830DCC"/>
    <w:rsid w:val="00831869"/>
    <w:rsid w:val="00831CB8"/>
    <w:rsid w:val="00832462"/>
    <w:rsid w:val="008325E3"/>
    <w:rsid w:val="00837EF2"/>
    <w:rsid w:val="00843C12"/>
    <w:rsid w:val="008453FE"/>
    <w:rsid w:val="00846969"/>
    <w:rsid w:val="00847368"/>
    <w:rsid w:val="00851BF5"/>
    <w:rsid w:val="00851CEE"/>
    <w:rsid w:val="008527EF"/>
    <w:rsid w:val="00853022"/>
    <w:rsid w:val="008538BA"/>
    <w:rsid w:val="00856459"/>
    <w:rsid w:val="00857C59"/>
    <w:rsid w:val="00860191"/>
    <w:rsid w:val="0086085D"/>
    <w:rsid w:val="00860B07"/>
    <w:rsid w:val="00864C76"/>
    <w:rsid w:val="008650D0"/>
    <w:rsid w:val="00865A99"/>
    <w:rsid w:val="0086660D"/>
    <w:rsid w:val="00873C68"/>
    <w:rsid w:val="00877AD4"/>
    <w:rsid w:val="008821B6"/>
    <w:rsid w:val="00885562"/>
    <w:rsid w:val="00885B4A"/>
    <w:rsid w:val="00885C33"/>
    <w:rsid w:val="00886A6C"/>
    <w:rsid w:val="00887381"/>
    <w:rsid w:val="00887461"/>
    <w:rsid w:val="008913CD"/>
    <w:rsid w:val="00892905"/>
    <w:rsid w:val="00892EF0"/>
    <w:rsid w:val="00894161"/>
    <w:rsid w:val="00895567"/>
    <w:rsid w:val="00895E5A"/>
    <w:rsid w:val="008A19F3"/>
    <w:rsid w:val="008A3C7E"/>
    <w:rsid w:val="008A447D"/>
    <w:rsid w:val="008A511C"/>
    <w:rsid w:val="008A6CF1"/>
    <w:rsid w:val="008A6E06"/>
    <w:rsid w:val="008A7235"/>
    <w:rsid w:val="008A799A"/>
    <w:rsid w:val="008B1742"/>
    <w:rsid w:val="008B2FF6"/>
    <w:rsid w:val="008B3835"/>
    <w:rsid w:val="008B5671"/>
    <w:rsid w:val="008B57AD"/>
    <w:rsid w:val="008C0471"/>
    <w:rsid w:val="008C0D47"/>
    <w:rsid w:val="008C30AA"/>
    <w:rsid w:val="008C48EA"/>
    <w:rsid w:val="008C5C31"/>
    <w:rsid w:val="008C6310"/>
    <w:rsid w:val="008D2678"/>
    <w:rsid w:val="008D39F3"/>
    <w:rsid w:val="008D3CD5"/>
    <w:rsid w:val="008D3D57"/>
    <w:rsid w:val="008D417C"/>
    <w:rsid w:val="008D6356"/>
    <w:rsid w:val="008E1ADC"/>
    <w:rsid w:val="008E32B8"/>
    <w:rsid w:val="008E3E2A"/>
    <w:rsid w:val="008E7A72"/>
    <w:rsid w:val="008F2A3C"/>
    <w:rsid w:val="008F311D"/>
    <w:rsid w:val="008F4105"/>
    <w:rsid w:val="008F6FA6"/>
    <w:rsid w:val="008F79B1"/>
    <w:rsid w:val="00906E46"/>
    <w:rsid w:val="00907058"/>
    <w:rsid w:val="0090747E"/>
    <w:rsid w:val="009078D1"/>
    <w:rsid w:val="0091121E"/>
    <w:rsid w:val="00912AA6"/>
    <w:rsid w:val="00921EE8"/>
    <w:rsid w:val="0092285C"/>
    <w:rsid w:val="00922A0E"/>
    <w:rsid w:val="009236FA"/>
    <w:rsid w:val="00925C35"/>
    <w:rsid w:val="00927D8C"/>
    <w:rsid w:val="00930A6C"/>
    <w:rsid w:val="00930B24"/>
    <w:rsid w:val="00931494"/>
    <w:rsid w:val="00931AAA"/>
    <w:rsid w:val="0093756C"/>
    <w:rsid w:val="009406C2"/>
    <w:rsid w:val="00940731"/>
    <w:rsid w:val="0094117E"/>
    <w:rsid w:val="00941637"/>
    <w:rsid w:val="00942389"/>
    <w:rsid w:val="00942654"/>
    <w:rsid w:val="00944557"/>
    <w:rsid w:val="009451ED"/>
    <w:rsid w:val="009456E7"/>
    <w:rsid w:val="00946800"/>
    <w:rsid w:val="00950955"/>
    <w:rsid w:val="0095138C"/>
    <w:rsid w:val="0095170C"/>
    <w:rsid w:val="00951F8D"/>
    <w:rsid w:val="00952E23"/>
    <w:rsid w:val="00954641"/>
    <w:rsid w:val="00955452"/>
    <w:rsid w:val="00955863"/>
    <w:rsid w:val="009561E2"/>
    <w:rsid w:val="009564AE"/>
    <w:rsid w:val="00956AAC"/>
    <w:rsid w:val="00957862"/>
    <w:rsid w:val="00957C73"/>
    <w:rsid w:val="00961136"/>
    <w:rsid w:val="00961B71"/>
    <w:rsid w:val="00962BF3"/>
    <w:rsid w:val="00965D42"/>
    <w:rsid w:val="009663C5"/>
    <w:rsid w:val="00966899"/>
    <w:rsid w:val="0096798D"/>
    <w:rsid w:val="009701C0"/>
    <w:rsid w:val="00970E98"/>
    <w:rsid w:val="009730DA"/>
    <w:rsid w:val="009746B3"/>
    <w:rsid w:val="0097494B"/>
    <w:rsid w:val="0097511E"/>
    <w:rsid w:val="0097550F"/>
    <w:rsid w:val="00975B3A"/>
    <w:rsid w:val="0097741B"/>
    <w:rsid w:val="009804E5"/>
    <w:rsid w:val="0098081B"/>
    <w:rsid w:val="0098133E"/>
    <w:rsid w:val="009849EA"/>
    <w:rsid w:val="009863FC"/>
    <w:rsid w:val="0098708B"/>
    <w:rsid w:val="0098785E"/>
    <w:rsid w:val="0098788F"/>
    <w:rsid w:val="00990058"/>
    <w:rsid w:val="00990EAC"/>
    <w:rsid w:val="00991ADC"/>
    <w:rsid w:val="00991D11"/>
    <w:rsid w:val="00995102"/>
    <w:rsid w:val="0099717C"/>
    <w:rsid w:val="00997825"/>
    <w:rsid w:val="009A0EDB"/>
    <w:rsid w:val="009A1CB3"/>
    <w:rsid w:val="009A682B"/>
    <w:rsid w:val="009A78AA"/>
    <w:rsid w:val="009B4934"/>
    <w:rsid w:val="009B621F"/>
    <w:rsid w:val="009B79C3"/>
    <w:rsid w:val="009C15AC"/>
    <w:rsid w:val="009C1795"/>
    <w:rsid w:val="009C1E84"/>
    <w:rsid w:val="009C2712"/>
    <w:rsid w:val="009C36DE"/>
    <w:rsid w:val="009C4E63"/>
    <w:rsid w:val="009C5201"/>
    <w:rsid w:val="009C62A8"/>
    <w:rsid w:val="009C6785"/>
    <w:rsid w:val="009D1A20"/>
    <w:rsid w:val="009D2850"/>
    <w:rsid w:val="009D483E"/>
    <w:rsid w:val="009D5528"/>
    <w:rsid w:val="009D6117"/>
    <w:rsid w:val="009D69EC"/>
    <w:rsid w:val="009E3452"/>
    <w:rsid w:val="009E3F06"/>
    <w:rsid w:val="009F1C8A"/>
    <w:rsid w:val="009F59D7"/>
    <w:rsid w:val="00A00224"/>
    <w:rsid w:val="00A00452"/>
    <w:rsid w:val="00A01662"/>
    <w:rsid w:val="00A0279B"/>
    <w:rsid w:val="00A0434D"/>
    <w:rsid w:val="00A0555B"/>
    <w:rsid w:val="00A06116"/>
    <w:rsid w:val="00A077A8"/>
    <w:rsid w:val="00A10602"/>
    <w:rsid w:val="00A13889"/>
    <w:rsid w:val="00A14110"/>
    <w:rsid w:val="00A1487B"/>
    <w:rsid w:val="00A161E7"/>
    <w:rsid w:val="00A164B3"/>
    <w:rsid w:val="00A20225"/>
    <w:rsid w:val="00A22E7D"/>
    <w:rsid w:val="00A26122"/>
    <w:rsid w:val="00A30B74"/>
    <w:rsid w:val="00A32571"/>
    <w:rsid w:val="00A3550C"/>
    <w:rsid w:val="00A363AA"/>
    <w:rsid w:val="00A408F3"/>
    <w:rsid w:val="00A41B23"/>
    <w:rsid w:val="00A41FAE"/>
    <w:rsid w:val="00A420F2"/>
    <w:rsid w:val="00A43971"/>
    <w:rsid w:val="00A43D43"/>
    <w:rsid w:val="00A442AE"/>
    <w:rsid w:val="00A44E9D"/>
    <w:rsid w:val="00A50EA5"/>
    <w:rsid w:val="00A51A5D"/>
    <w:rsid w:val="00A5252C"/>
    <w:rsid w:val="00A526ED"/>
    <w:rsid w:val="00A52CF3"/>
    <w:rsid w:val="00A54F03"/>
    <w:rsid w:val="00A57E76"/>
    <w:rsid w:val="00A62A29"/>
    <w:rsid w:val="00A631A3"/>
    <w:rsid w:val="00A631C0"/>
    <w:rsid w:val="00A63893"/>
    <w:rsid w:val="00A64A7D"/>
    <w:rsid w:val="00A6518F"/>
    <w:rsid w:val="00A66360"/>
    <w:rsid w:val="00A668DE"/>
    <w:rsid w:val="00A67E0B"/>
    <w:rsid w:val="00A70787"/>
    <w:rsid w:val="00A70C76"/>
    <w:rsid w:val="00A70EFA"/>
    <w:rsid w:val="00A71B91"/>
    <w:rsid w:val="00A7336B"/>
    <w:rsid w:val="00A73454"/>
    <w:rsid w:val="00A73829"/>
    <w:rsid w:val="00A73AFC"/>
    <w:rsid w:val="00A7464D"/>
    <w:rsid w:val="00A80780"/>
    <w:rsid w:val="00A80F3D"/>
    <w:rsid w:val="00A823BE"/>
    <w:rsid w:val="00A82498"/>
    <w:rsid w:val="00A8362B"/>
    <w:rsid w:val="00A85639"/>
    <w:rsid w:val="00A85BBC"/>
    <w:rsid w:val="00A86DFE"/>
    <w:rsid w:val="00A86EA1"/>
    <w:rsid w:val="00A87573"/>
    <w:rsid w:val="00A915E3"/>
    <w:rsid w:val="00A92EE4"/>
    <w:rsid w:val="00A93B7E"/>
    <w:rsid w:val="00A95271"/>
    <w:rsid w:val="00A9665D"/>
    <w:rsid w:val="00AA1281"/>
    <w:rsid w:val="00AA487E"/>
    <w:rsid w:val="00AA4FAB"/>
    <w:rsid w:val="00AA50F6"/>
    <w:rsid w:val="00AA6C4C"/>
    <w:rsid w:val="00AB047F"/>
    <w:rsid w:val="00AB054B"/>
    <w:rsid w:val="00AB276B"/>
    <w:rsid w:val="00AB465D"/>
    <w:rsid w:val="00AB4BB7"/>
    <w:rsid w:val="00AB5E79"/>
    <w:rsid w:val="00AB673A"/>
    <w:rsid w:val="00AB74B2"/>
    <w:rsid w:val="00AB7875"/>
    <w:rsid w:val="00AC093D"/>
    <w:rsid w:val="00AC354C"/>
    <w:rsid w:val="00AC4F31"/>
    <w:rsid w:val="00AC53A7"/>
    <w:rsid w:val="00AD0740"/>
    <w:rsid w:val="00AD1E5B"/>
    <w:rsid w:val="00AD431D"/>
    <w:rsid w:val="00AD74DC"/>
    <w:rsid w:val="00AE05BD"/>
    <w:rsid w:val="00AE1D3E"/>
    <w:rsid w:val="00AE21A9"/>
    <w:rsid w:val="00AE4CE5"/>
    <w:rsid w:val="00AE4FAA"/>
    <w:rsid w:val="00AF478D"/>
    <w:rsid w:val="00AF5A0D"/>
    <w:rsid w:val="00AF7668"/>
    <w:rsid w:val="00B00A31"/>
    <w:rsid w:val="00B00EAE"/>
    <w:rsid w:val="00B02EF8"/>
    <w:rsid w:val="00B0535C"/>
    <w:rsid w:val="00B06B73"/>
    <w:rsid w:val="00B125F0"/>
    <w:rsid w:val="00B13870"/>
    <w:rsid w:val="00B22D82"/>
    <w:rsid w:val="00B234AC"/>
    <w:rsid w:val="00B24870"/>
    <w:rsid w:val="00B27F07"/>
    <w:rsid w:val="00B3164A"/>
    <w:rsid w:val="00B32122"/>
    <w:rsid w:val="00B36C5A"/>
    <w:rsid w:val="00B37B4D"/>
    <w:rsid w:val="00B37E6B"/>
    <w:rsid w:val="00B41517"/>
    <w:rsid w:val="00B426FB"/>
    <w:rsid w:val="00B44B4D"/>
    <w:rsid w:val="00B51AC9"/>
    <w:rsid w:val="00B52C3F"/>
    <w:rsid w:val="00B61626"/>
    <w:rsid w:val="00B62D3F"/>
    <w:rsid w:val="00B63A5B"/>
    <w:rsid w:val="00B6451B"/>
    <w:rsid w:val="00B647F1"/>
    <w:rsid w:val="00B64838"/>
    <w:rsid w:val="00B654E5"/>
    <w:rsid w:val="00B6574F"/>
    <w:rsid w:val="00B6587A"/>
    <w:rsid w:val="00B660C1"/>
    <w:rsid w:val="00B6663A"/>
    <w:rsid w:val="00B66E2A"/>
    <w:rsid w:val="00B67669"/>
    <w:rsid w:val="00B7174E"/>
    <w:rsid w:val="00B7312A"/>
    <w:rsid w:val="00B744C7"/>
    <w:rsid w:val="00B76E8A"/>
    <w:rsid w:val="00B773CC"/>
    <w:rsid w:val="00B775B6"/>
    <w:rsid w:val="00B84157"/>
    <w:rsid w:val="00B8511D"/>
    <w:rsid w:val="00B944CB"/>
    <w:rsid w:val="00B9454A"/>
    <w:rsid w:val="00B952D4"/>
    <w:rsid w:val="00B96398"/>
    <w:rsid w:val="00B971A1"/>
    <w:rsid w:val="00B97778"/>
    <w:rsid w:val="00B977C7"/>
    <w:rsid w:val="00BA07A1"/>
    <w:rsid w:val="00BA0A91"/>
    <w:rsid w:val="00BB0350"/>
    <w:rsid w:val="00BB1D2E"/>
    <w:rsid w:val="00BB41FD"/>
    <w:rsid w:val="00BB6921"/>
    <w:rsid w:val="00BB6EA3"/>
    <w:rsid w:val="00BB7AEE"/>
    <w:rsid w:val="00BC17B4"/>
    <w:rsid w:val="00BC283C"/>
    <w:rsid w:val="00BC31F6"/>
    <w:rsid w:val="00BC4D45"/>
    <w:rsid w:val="00BD2100"/>
    <w:rsid w:val="00BD2B75"/>
    <w:rsid w:val="00BD442E"/>
    <w:rsid w:val="00BD4966"/>
    <w:rsid w:val="00BD63E9"/>
    <w:rsid w:val="00BD65EF"/>
    <w:rsid w:val="00BD6727"/>
    <w:rsid w:val="00BD738C"/>
    <w:rsid w:val="00BE0D1A"/>
    <w:rsid w:val="00BE39B8"/>
    <w:rsid w:val="00BE5F71"/>
    <w:rsid w:val="00BE71FF"/>
    <w:rsid w:val="00BE7692"/>
    <w:rsid w:val="00BF0033"/>
    <w:rsid w:val="00BF04BE"/>
    <w:rsid w:val="00BF16FB"/>
    <w:rsid w:val="00BF1987"/>
    <w:rsid w:val="00BF44A4"/>
    <w:rsid w:val="00BF4A41"/>
    <w:rsid w:val="00BF5DFD"/>
    <w:rsid w:val="00BF69CF"/>
    <w:rsid w:val="00BF7718"/>
    <w:rsid w:val="00BF7BFF"/>
    <w:rsid w:val="00C02C26"/>
    <w:rsid w:val="00C035AA"/>
    <w:rsid w:val="00C078B2"/>
    <w:rsid w:val="00C07D7C"/>
    <w:rsid w:val="00C105A1"/>
    <w:rsid w:val="00C10B2D"/>
    <w:rsid w:val="00C11E33"/>
    <w:rsid w:val="00C122F9"/>
    <w:rsid w:val="00C129CF"/>
    <w:rsid w:val="00C1681F"/>
    <w:rsid w:val="00C17699"/>
    <w:rsid w:val="00C2048E"/>
    <w:rsid w:val="00C209ED"/>
    <w:rsid w:val="00C21C2D"/>
    <w:rsid w:val="00C2408C"/>
    <w:rsid w:val="00C25470"/>
    <w:rsid w:val="00C2624A"/>
    <w:rsid w:val="00C27B38"/>
    <w:rsid w:val="00C27E85"/>
    <w:rsid w:val="00C330EE"/>
    <w:rsid w:val="00C37E7F"/>
    <w:rsid w:val="00C400F0"/>
    <w:rsid w:val="00C40A97"/>
    <w:rsid w:val="00C42BD2"/>
    <w:rsid w:val="00C435ED"/>
    <w:rsid w:val="00C44F52"/>
    <w:rsid w:val="00C52A0D"/>
    <w:rsid w:val="00C5492D"/>
    <w:rsid w:val="00C54CE1"/>
    <w:rsid w:val="00C54F79"/>
    <w:rsid w:val="00C57713"/>
    <w:rsid w:val="00C61DF4"/>
    <w:rsid w:val="00C652B1"/>
    <w:rsid w:val="00C66C12"/>
    <w:rsid w:val="00C67050"/>
    <w:rsid w:val="00C75C19"/>
    <w:rsid w:val="00C81B57"/>
    <w:rsid w:val="00C83BD6"/>
    <w:rsid w:val="00C85539"/>
    <w:rsid w:val="00C86701"/>
    <w:rsid w:val="00C8774D"/>
    <w:rsid w:val="00C92C19"/>
    <w:rsid w:val="00C936C1"/>
    <w:rsid w:val="00C9376A"/>
    <w:rsid w:val="00C93C3A"/>
    <w:rsid w:val="00C9460F"/>
    <w:rsid w:val="00C96227"/>
    <w:rsid w:val="00C9730C"/>
    <w:rsid w:val="00CA086C"/>
    <w:rsid w:val="00CA462A"/>
    <w:rsid w:val="00CA46E3"/>
    <w:rsid w:val="00CA4950"/>
    <w:rsid w:val="00CB1422"/>
    <w:rsid w:val="00CB211A"/>
    <w:rsid w:val="00CB264E"/>
    <w:rsid w:val="00CB27D4"/>
    <w:rsid w:val="00CB59AE"/>
    <w:rsid w:val="00CB775C"/>
    <w:rsid w:val="00CC2935"/>
    <w:rsid w:val="00CC2B80"/>
    <w:rsid w:val="00CC3B6C"/>
    <w:rsid w:val="00CD1405"/>
    <w:rsid w:val="00CD7658"/>
    <w:rsid w:val="00CE3A3D"/>
    <w:rsid w:val="00CE43F0"/>
    <w:rsid w:val="00CE7710"/>
    <w:rsid w:val="00CE7A30"/>
    <w:rsid w:val="00CE7A85"/>
    <w:rsid w:val="00CF0C2C"/>
    <w:rsid w:val="00CF1FE1"/>
    <w:rsid w:val="00CF3B09"/>
    <w:rsid w:val="00CF4EF6"/>
    <w:rsid w:val="00CF5B5E"/>
    <w:rsid w:val="00CF6C71"/>
    <w:rsid w:val="00D002B1"/>
    <w:rsid w:val="00D023D1"/>
    <w:rsid w:val="00D025E5"/>
    <w:rsid w:val="00D02984"/>
    <w:rsid w:val="00D0364A"/>
    <w:rsid w:val="00D0476C"/>
    <w:rsid w:val="00D065A6"/>
    <w:rsid w:val="00D06ED2"/>
    <w:rsid w:val="00D075A7"/>
    <w:rsid w:val="00D1204C"/>
    <w:rsid w:val="00D13E64"/>
    <w:rsid w:val="00D1653D"/>
    <w:rsid w:val="00D1695C"/>
    <w:rsid w:val="00D17F57"/>
    <w:rsid w:val="00D24A5D"/>
    <w:rsid w:val="00D25414"/>
    <w:rsid w:val="00D25CD9"/>
    <w:rsid w:val="00D261A2"/>
    <w:rsid w:val="00D26A08"/>
    <w:rsid w:val="00D26D74"/>
    <w:rsid w:val="00D26FA4"/>
    <w:rsid w:val="00D270A5"/>
    <w:rsid w:val="00D2756B"/>
    <w:rsid w:val="00D30600"/>
    <w:rsid w:val="00D30B48"/>
    <w:rsid w:val="00D3115C"/>
    <w:rsid w:val="00D31A36"/>
    <w:rsid w:val="00D32AF7"/>
    <w:rsid w:val="00D344B8"/>
    <w:rsid w:val="00D34EBA"/>
    <w:rsid w:val="00D36685"/>
    <w:rsid w:val="00D36EAE"/>
    <w:rsid w:val="00D37FCB"/>
    <w:rsid w:val="00D4023D"/>
    <w:rsid w:val="00D4069A"/>
    <w:rsid w:val="00D42EF1"/>
    <w:rsid w:val="00D472CD"/>
    <w:rsid w:val="00D47697"/>
    <w:rsid w:val="00D47EEB"/>
    <w:rsid w:val="00D519AF"/>
    <w:rsid w:val="00D54ECC"/>
    <w:rsid w:val="00D5548F"/>
    <w:rsid w:val="00D5735F"/>
    <w:rsid w:val="00D65962"/>
    <w:rsid w:val="00D664C5"/>
    <w:rsid w:val="00D67D03"/>
    <w:rsid w:val="00D7189D"/>
    <w:rsid w:val="00D719C3"/>
    <w:rsid w:val="00D730CA"/>
    <w:rsid w:val="00D73A13"/>
    <w:rsid w:val="00D75319"/>
    <w:rsid w:val="00D76D98"/>
    <w:rsid w:val="00D777F1"/>
    <w:rsid w:val="00D77BEA"/>
    <w:rsid w:val="00D801DF"/>
    <w:rsid w:val="00D839DF"/>
    <w:rsid w:val="00D86307"/>
    <w:rsid w:val="00D90F6F"/>
    <w:rsid w:val="00D915DE"/>
    <w:rsid w:val="00D94F64"/>
    <w:rsid w:val="00D95607"/>
    <w:rsid w:val="00D95C44"/>
    <w:rsid w:val="00D978E4"/>
    <w:rsid w:val="00DA0463"/>
    <w:rsid w:val="00DA0ADA"/>
    <w:rsid w:val="00DA0F83"/>
    <w:rsid w:val="00DA33AC"/>
    <w:rsid w:val="00DA3A08"/>
    <w:rsid w:val="00DA5224"/>
    <w:rsid w:val="00DA64D0"/>
    <w:rsid w:val="00DA6582"/>
    <w:rsid w:val="00DA68CF"/>
    <w:rsid w:val="00DB0DFE"/>
    <w:rsid w:val="00DB5B61"/>
    <w:rsid w:val="00DB67CB"/>
    <w:rsid w:val="00DB7813"/>
    <w:rsid w:val="00DC22C2"/>
    <w:rsid w:val="00DC2BAC"/>
    <w:rsid w:val="00DC575A"/>
    <w:rsid w:val="00DC5FE1"/>
    <w:rsid w:val="00DD17D4"/>
    <w:rsid w:val="00DD1D41"/>
    <w:rsid w:val="00DD2B98"/>
    <w:rsid w:val="00DD471A"/>
    <w:rsid w:val="00DD4754"/>
    <w:rsid w:val="00DD4826"/>
    <w:rsid w:val="00DD5703"/>
    <w:rsid w:val="00DE01FD"/>
    <w:rsid w:val="00DE03C1"/>
    <w:rsid w:val="00DE13C2"/>
    <w:rsid w:val="00DE18B5"/>
    <w:rsid w:val="00DE26E0"/>
    <w:rsid w:val="00DE3ECF"/>
    <w:rsid w:val="00DE62BA"/>
    <w:rsid w:val="00DF025A"/>
    <w:rsid w:val="00DF06C1"/>
    <w:rsid w:val="00DF09F4"/>
    <w:rsid w:val="00DF50BD"/>
    <w:rsid w:val="00DF5DE4"/>
    <w:rsid w:val="00E02E0B"/>
    <w:rsid w:val="00E04979"/>
    <w:rsid w:val="00E0593E"/>
    <w:rsid w:val="00E0727C"/>
    <w:rsid w:val="00E078B4"/>
    <w:rsid w:val="00E078C2"/>
    <w:rsid w:val="00E10F42"/>
    <w:rsid w:val="00E12E13"/>
    <w:rsid w:val="00E15DB8"/>
    <w:rsid w:val="00E17F69"/>
    <w:rsid w:val="00E208B0"/>
    <w:rsid w:val="00E2637B"/>
    <w:rsid w:val="00E26720"/>
    <w:rsid w:val="00E301B0"/>
    <w:rsid w:val="00E33FB1"/>
    <w:rsid w:val="00E34C1E"/>
    <w:rsid w:val="00E36DF7"/>
    <w:rsid w:val="00E41AEE"/>
    <w:rsid w:val="00E43689"/>
    <w:rsid w:val="00E44292"/>
    <w:rsid w:val="00E45D71"/>
    <w:rsid w:val="00E4794F"/>
    <w:rsid w:val="00E508A7"/>
    <w:rsid w:val="00E50F28"/>
    <w:rsid w:val="00E54660"/>
    <w:rsid w:val="00E56C56"/>
    <w:rsid w:val="00E60A44"/>
    <w:rsid w:val="00E61B22"/>
    <w:rsid w:val="00E629F3"/>
    <w:rsid w:val="00E65F6B"/>
    <w:rsid w:val="00E666EA"/>
    <w:rsid w:val="00E67524"/>
    <w:rsid w:val="00E70933"/>
    <w:rsid w:val="00E74087"/>
    <w:rsid w:val="00E75636"/>
    <w:rsid w:val="00E769B6"/>
    <w:rsid w:val="00E85CEA"/>
    <w:rsid w:val="00E8690C"/>
    <w:rsid w:val="00E86CBF"/>
    <w:rsid w:val="00E923AF"/>
    <w:rsid w:val="00E97C53"/>
    <w:rsid w:val="00EA1009"/>
    <w:rsid w:val="00EA47D9"/>
    <w:rsid w:val="00EA48C9"/>
    <w:rsid w:val="00EA6493"/>
    <w:rsid w:val="00EA70F3"/>
    <w:rsid w:val="00EA7476"/>
    <w:rsid w:val="00EB0651"/>
    <w:rsid w:val="00EB133D"/>
    <w:rsid w:val="00EB154C"/>
    <w:rsid w:val="00EB1C67"/>
    <w:rsid w:val="00EB1F89"/>
    <w:rsid w:val="00EB1FC2"/>
    <w:rsid w:val="00EB38C1"/>
    <w:rsid w:val="00EB40BA"/>
    <w:rsid w:val="00EB50EB"/>
    <w:rsid w:val="00EB6A0B"/>
    <w:rsid w:val="00EC14DF"/>
    <w:rsid w:val="00EC1BB9"/>
    <w:rsid w:val="00EC2E0F"/>
    <w:rsid w:val="00ED21F6"/>
    <w:rsid w:val="00ED3B32"/>
    <w:rsid w:val="00ED4484"/>
    <w:rsid w:val="00ED6652"/>
    <w:rsid w:val="00ED6B45"/>
    <w:rsid w:val="00ED7346"/>
    <w:rsid w:val="00ED77F3"/>
    <w:rsid w:val="00EE0D24"/>
    <w:rsid w:val="00EE1D06"/>
    <w:rsid w:val="00EE45D4"/>
    <w:rsid w:val="00EE66EE"/>
    <w:rsid w:val="00EE69D7"/>
    <w:rsid w:val="00EF1410"/>
    <w:rsid w:val="00EF7150"/>
    <w:rsid w:val="00EF7458"/>
    <w:rsid w:val="00F0030D"/>
    <w:rsid w:val="00F05BB5"/>
    <w:rsid w:val="00F062A3"/>
    <w:rsid w:val="00F113BF"/>
    <w:rsid w:val="00F12EA5"/>
    <w:rsid w:val="00F14500"/>
    <w:rsid w:val="00F20633"/>
    <w:rsid w:val="00F20ED0"/>
    <w:rsid w:val="00F2337D"/>
    <w:rsid w:val="00F25908"/>
    <w:rsid w:val="00F25EC9"/>
    <w:rsid w:val="00F26E37"/>
    <w:rsid w:val="00F306E1"/>
    <w:rsid w:val="00F32A7C"/>
    <w:rsid w:val="00F34EC4"/>
    <w:rsid w:val="00F374E5"/>
    <w:rsid w:val="00F4271F"/>
    <w:rsid w:val="00F47D4D"/>
    <w:rsid w:val="00F5004B"/>
    <w:rsid w:val="00F50257"/>
    <w:rsid w:val="00F52E9D"/>
    <w:rsid w:val="00F5534E"/>
    <w:rsid w:val="00F571DE"/>
    <w:rsid w:val="00F6042B"/>
    <w:rsid w:val="00F614A5"/>
    <w:rsid w:val="00F62A47"/>
    <w:rsid w:val="00F62DCD"/>
    <w:rsid w:val="00F63A13"/>
    <w:rsid w:val="00F73D81"/>
    <w:rsid w:val="00F7451A"/>
    <w:rsid w:val="00F745DD"/>
    <w:rsid w:val="00F74D34"/>
    <w:rsid w:val="00F75A28"/>
    <w:rsid w:val="00F75F76"/>
    <w:rsid w:val="00F76B03"/>
    <w:rsid w:val="00F76EBD"/>
    <w:rsid w:val="00F807F2"/>
    <w:rsid w:val="00F84239"/>
    <w:rsid w:val="00F8478E"/>
    <w:rsid w:val="00F84AC0"/>
    <w:rsid w:val="00F84B99"/>
    <w:rsid w:val="00F85769"/>
    <w:rsid w:val="00F8700A"/>
    <w:rsid w:val="00F91124"/>
    <w:rsid w:val="00F94DB3"/>
    <w:rsid w:val="00F95F3D"/>
    <w:rsid w:val="00F962A9"/>
    <w:rsid w:val="00F96ABA"/>
    <w:rsid w:val="00FA3223"/>
    <w:rsid w:val="00FA439B"/>
    <w:rsid w:val="00FA6956"/>
    <w:rsid w:val="00FB02F4"/>
    <w:rsid w:val="00FB0572"/>
    <w:rsid w:val="00FB05EA"/>
    <w:rsid w:val="00FB19F9"/>
    <w:rsid w:val="00FB2FF4"/>
    <w:rsid w:val="00FB312E"/>
    <w:rsid w:val="00FB49AD"/>
    <w:rsid w:val="00FB773B"/>
    <w:rsid w:val="00FC0343"/>
    <w:rsid w:val="00FC1D10"/>
    <w:rsid w:val="00FC1F63"/>
    <w:rsid w:val="00FC4C80"/>
    <w:rsid w:val="00FC5FFA"/>
    <w:rsid w:val="00FC6AE0"/>
    <w:rsid w:val="00FD0C4A"/>
    <w:rsid w:val="00FD14D1"/>
    <w:rsid w:val="00FD2680"/>
    <w:rsid w:val="00FD388A"/>
    <w:rsid w:val="00FD73B1"/>
    <w:rsid w:val="00FE2C66"/>
    <w:rsid w:val="00FE2E77"/>
    <w:rsid w:val="00FE3B17"/>
    <w:rsid w:val="00FE5BBD"/>
    <w:rsid w:val="00FE77D9"/>
    <w:rsid w:val="00FF191C"/>
    <w:rsid w:val="00FF36D9"/>
    <w:rsid w:val="00FF44B1"/>
    <w:rsid w:val="00FF625E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C093D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4">
    <w:name w:val="List Paragraph"/>
    <w:aliases w:val="vgu_List1"/>
    <w:basedOn w:val="a0"/>
    <w:link w:val="a5"/>
    <w:uiPriority w:val="34"/>
    <w:qFormat/>
    <w:rsid w:val="006D46A3"/>
    <w:pPr>
      <w:keepLines/>
      <w:tabs>
        <w:tab w:val="left" w:pos="1276"/>
      </w:tabs>
      <w:spacing w:before="0"/>
      <w:ind w:firstLine="0"/>
    </w:pPr>
  </w:style>
  <w:style w:type="character" w:customStyle="1" w:styleId="a5">
    <w:name w:val="Абзац списка Знак"/>
    <w:aliases w:val="vgu_List1 Знак"/>
    <w:basedOn w:val="a1"/>
    <w:link w:val="a4"/>
    <w:uiPriority w:val="34"/>
    <w:qFormat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4"/>
    <w:qFormat/>
    <w:rsid w:val="006D46A3"/>
    <w:pPr>
      <w:numPr>
        <w:numId w:val="1"/>
      </w:num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1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4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0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0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1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2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0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1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0"/>
    <w:next w:val="a0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0"/>
    <w:next w:val="a0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0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0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1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0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1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1"/>
    <w:rsid w:val="00C17A21"/>
    <w:rPr>
      <w:szCs w:val="24"/>
    </w:rPr>
  </w:style>
  <w:style w:type="paragraph" w:customStyle="1" w:styleId="vguxTitleDocName">
    <w:name w:val="vgux_TitleDocName"/>
    <w:basedOn w:val="a0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0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0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0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1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0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0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eop">
    <w:name w:val="eop"/>
    <w:basedOn w:val="a1"/>
    <w:rsid w:val="00957862"/>
  </w:style>
  <w:style w:type="character" w:styleId="afc">
    <w:name w:val="Unresolved Mention"/>
    <w:basedOn w:val="a1"/>
    <w:uiPriority w:val="99"/>
    <w:semiHidden/>
    <w:unhideWhenUsed/>
    <w:rsid w:val="00A80F3D"/>
    <w:rPr>
      <w:color w:val="605E5C"/>
      <w:shd w:val="clear" w:color="auto" w:fill="E1DFDD"/>
    </w:rPr>
  </w:style>
  <w:style w:type="paragraph" w:styleId="afd">
    <w:name w:val="Normal (Web)"/>
    <w:basedOn w:val="a0"/>
    <w:uiPriority w:val="99"/>
    <w:semiHidden/>
    <w:unhideWhenUsed/>
    <w:rsid w:val="007B05C6"/>
    <w:rPr>
      <w:rFonts w:cs="Times New Roman"/>
      <w:szCs w:val="24"/>
    </w:rPr>
  </w:style>
  <w:style w:type="character" w:styleId="afe">
    <w:name w:val="Strong"/>
    <w:basedOn w:val="a1"/>
    <w:uiPriority w:val="22"/>
    <w:qFormat/>
    <w:rsid w:val="00327A10"/>
    <w:rPr>
      <w:b/>
      <w:bCs/>
    </w:rPr>
  </w:style>
  <w:style w:type="paragraph" w:customStyle="1" w:styleId="p1">
    <w:name w:val="p1"/>
    <w:basedOn w:val="a0"/>
    <w:rsid w:val="0070667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1"/>
    <w:rsid w:val="00706676"/>
  </w:style>
  <w:style w:type="paragraph" w:customStyle="1" w:styleId="p2">
    <w:name w:val="p2"/>
    <w:basedOn w:val="a0"/>
    <w:rsid w:val="00A71B9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1072</TotalTime>
  <Pages>28</Pages>
  <Words>3785</Words>
  <Characters>21581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Шаблон отчетных документов</vt:lpstr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Павел Корюков</cp:lastModifiedBy>
  <cp:revision>348</cp:revision>
  <cp:lastPrinted>2024-11-10T06:45:00Z</cp:lastPrinted>
  <dcterms:created xsi:type="dcterms:W3CDTF">2025-09-30T13:49:00Z</dcterms:created>
  <dcterms:modified xsi:type="dcterms:W3CDTF">2025-10-29T23:37:00Z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